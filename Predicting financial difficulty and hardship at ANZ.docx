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E98F" w14:textId="2698CA6E" w:rsidR="000C3E30" w:rsidRDefault="00B5047E" w:rsidP="008C1E2C">
      <w:pPr>
        <w:pStyle w:val="Heading1"/>
        <w:numPr>
          <w:ilvl w:val="0"/>
          <w:numId w:val="0"/>
        </w:numPr>
        <w:ind w:left="432" w:hanging="432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72AB2" wp14:editId="009EFEE2">
                <wp:simplePos x="0" y="0"/>
                <wp:positionH relativeFrom="page">
                  <wp:posOffset>0</wp:posOffset>
                </wp:positionH>
                <wp:positionV relativeFrom="paragraph">
                  <wp:posOffset>-890905</wp:posOffset>
                </wp:positionV>
                <wp:extent cx="7577455" cy="10670540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6705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2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797D" id="Rectangle 1" o:spid="_x0000_s1026" style="position:absolute;margin-left:0;margin-top:-70.15pt;width:596.65pt;height:840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" fillcolor="#004165 [3212]" stroked="f" strokeweight="1pt">
                <v:fill color2="#007dba [3214]" angle="45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96E60" w:rsidRPr="000B61DA"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0B15EE59" wp14:editId="09374125">
            <wp:simplePos x="0" y="0"/>
            <wp:positionH relativeFrom="column">
              <wp:posOffset>5331591</wp:posOffset>
            </wp:positionH>
            <wp:positionV relativeFrom="paragraph">
              <wp:posOffset>-474148</wp:posOffset>
            </wp:positionV>
            <wp:extent cx="821690" cy="631190"/>
            <wp:effectExtent l="0" t="0" r="0" b="0"/>
            <wp:wrapNone/>
            <wp:docPr id="15" name="Picture 2" descr="http://www2.phys.canterbury.ac.nz/~u-lenser/images/uc_logo_whit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http://www2.phys.canterbury.ac.nz/~u-lenser/images/uc_logo_white_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E60" w:rsidRPr="000B61DA">
        <w:rPr>
          <w:rFonts w:eastAsiaTheme="minorHAnsi" w:cstheme="minorBidi"/>
          <w:b w:val="0"/>
          <w:caps w:val="0"/>
          <w:noProof/>
          <w:szCs w:val="22"/>
          <w:lang w:eastAsia="en-NZ"/>
        </w:rPr>
        <w:drawing>
          <wp:anchor distT="0" distB="0" distL="114300" distR="114300" simplePos="0" relativeHeight="251663360" behindDoc="1" locked="0" layoutInCell="1" allowOverlap="1" wp14:anchorId="5B82E026" wp14:editId="2F90DDDB">
            <wp:simplePos x="0" y="0"/>
            <wp:positionH relativeFrom="page">
              <wp:posOffset>4208036</wp:posOffset>
            </wp:positionH>
            <wp:positionV relativeFrom="paragraph">
              <wp:posOffset>-505810</wp:posOffset>
            </wp:positionV>
            <wp:extent cx="1907540" cy="645795"/>
            <wp:effectExtent l="0" t="0" r="0" b="1905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D20F3" w14:textId="4DD3EEFD" w:rsidR="000C3E30" w:rsidRDefault="000B61DA">
      <w:r w:rsidRPr="000B61DA"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 wp14:anchorId="7B0E7A95" wp14:editId="64734CEC">
            <wp:simplePos x="0" y="0"/>
            <wp:positionH relativeFrom="column">
              <wp:posOffset>10684532</wp:posOffset>
            </wp:positionH>
            <wp:positionV relativeFrom="paragraph">
              <wp:posOffset>7928260</wp:posOffset>
            </wp:positionV>
            <wp:extent cx="3147847" cy="1067599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47" cy="106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D19A8" w14:paraId="372F9016" w14:textId="77777777" w:rsidTr="004F234C">
        <w:trPr>
          <w:trHeight w:val="672"/>
        </w:trPr>
        <w:tc>
          <w:tcPr>
            <w:tcW w:w="9356" w:type="dxa"/>
          </w:tcPr>
          <w:p w14:paraId="372F9012" w14:textId="56B4A76F" w:rsidR="00150F27" w:rsidRDefault="00150F27" w:rsidP="0028786A">
            <w:pPr>
              <w:jc w:val="center"/>
            </w:pPr>
          </w:p>
          <w:p w14:paraId="5E673041" w14:textId="1AB86A54" w:rsidR="00B86AB3" w:rsidRDefault="00B86AB3" w:rsidP="00195E0A"/>
          <w:p w14:paraId="6D9E775E" w14:textId="44A99BC8" w:rsidR="00B86AB3" w:rsidRDefault="00B86AB3" w:rsidP="0028786A">
            <w:pPr>
              <w:jc w:val="center"/>
            </w:pPr>
          </w:p>
          <w:p w14:paraId="53F23AED" w14:textId="7539FD0C" w:rsidR="00EB755E" w:rsidRDefault="00EB755E" w:rsidP="00EB755E"/>
          <w:p w14:paraId="2BE8AB0A" w14:textId="35A39F69" w:rsidR="00EB755E" w:rsidRDefault="00EB755E" w:rsidP="00EB755E"/>
          <w:p w14:paraId="64471695" w14:textId="227378E0" w:rsidR="00A17FEB" w:rsidRDefault="00A17FEB" w:rsidP="00EB755E"/>
          <w:p w14:paraId="719CEFA8" w14:textId="5826A704" w:rsidR="00A17FEB" w:rsidRDefault="00A17FEB" w:rsidP="00EB755E"/>
          <w:p w14:paraId="535712B0" w14:textId="33C2C973" w:rsidR="00A17FEB" w:rsidRDefault="00A17FEB" w:rsidP="00EB755E"/>
          <w:p w14:paraId="372F9015" w14:textId="4240E86D" w:rsidR="00150F27" w:rsidRPr="0028786A" w:rsidRDefault="00150F27" w:rsidP="0028786A">
            <w:pPr>
              <w:jc w:val="center"/>
            </w:pPr>
          </w:p>
        </w:tc>
      </w:tr>
      <w:tr w:rsidR="006D19A8" w14:paraId="372F9018" w14:textId="77777777" w:rsidTr="004F234C">
        <w:trPr>
          <w:trHeight w:val="155"/>
        </w:trPr>
        <w:sdt>
          <w:sdtPr>
            <w:rPr>
              <w:b/>
              <w:color w:val="FFFFFF" w:themeColor="text1"/>
              <w:sz w:val="52"/>
              <w:szCs w:val="52"/>
            </w:rPr>
            <w:alias w:val="Title"/>
            <w:tag w:val=""/>
            <w:id w:val="1071766249"/>
            <w:placeholder>
              <w:docPart w:val="CD2676786E0E480BA7BD1C2E4F6652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9356" w:type="dxa"/>
                <w:vAlign w:val="center"/>
              </w:tcPr>
              <w:p w14:paraId="372F9017" w14:textId="5AF9731F" w:rsidR="006D19A8" w:rsidRPr="006D19A8" w:rsidRDefault="00A0561A" w:rsidP="00FA2F9D">
                <w:pPr>
                  <w:spacing w:after="360"/>
                  <w:jc w:val="center"/>
                  <w:rPr>
                    <w:b/>
                  </w:rPr>
                </w:pPr>
                <w:r>
                  <w:rPr>
                    <w:b/>
                    <w:color w:val="FFFFFF" w:themeColor="text1"/>
                    <w:sz w:val="52"/>
                    <w:szCs w:val="52"/>
                  </w:rPr>
                  <w:t xml:space="preserve">Project Summary:       </w:t>
                </w:r>
                <w:r w:rsidR="00A073FF" w:rsidRPr="004E77A4">
                  <w:rPr>
                    <w:b/>
                    <w:color w:val="FFFFFF" w:themeColor="text1"/>
                    <w:sz w:val="52"/>
                    <w:szCs w:val="52"/>
                  </w:rPr>
                  <w:t xml:space="preserve">Predicting Financial </w:t>
                </w:r>
                <w:r w:rsidR="00FA2F9D">
                  <w:rPr>
                    <w:b/>
                    <w:color w:val="FFFFFF" w:themeColor="text1"/>
                    <w:sz w:val="52"/>
                    <w:szCs w:val="52"/>
                  </w:rPr>
                  <w:t xml:space="preserve">Difficulty and </w:t>
                </w:r>
                <w:r w:rsidR="00A073FF" w:rsidRPr="004E77A4">
                  <w:rPr>
                    <w:b/>
                    <w:color w:val="FFFFFF" w:themeColor="text1"/>
                    <w:sz w:val="52"/>
                    <w:szCs w:val="52"/>
                  </w:rPr>
                  <w:t>Hardship with Machine Learning</w:t>
                </w:r>
                <w:r w:rsidR="004E77A4" w:rsidRPr="004E77A4">
                  <w:rPr>
                    <w:b/>
                    <w:color w:val="FFFFFF" w:themeColor="text1"/>
                    <w:sz w:val="52"/>
                    <w:szCs w:val="52"/>
                  </w:rPr>
                  <w:t xml:space="preserve"> at ANZ</w:t>
                </w:r>
              </w:p>
            </w:tc>
          </w:sdtContent>
        </w:sdt>
      </w:tr>
      <w:tr w:rsidR="006D19A8" w14:paraId="372F901A" w14:textId="77777777" w:rsidTr="004F234C">
        <w:trPr>
          <w:trHeight w:val="218"/>
        </w:trPr>
        <w:tc>
          <w:tcPr>
            <w:tcW w:w="9356" w:type="dxa"/>
            <w:vAlign w:val="center"/>
          </w:tcPr>
          <w:p w14:paraId="372F9019" w14:textId="75CF31FD" w:rsidR="000B61DA" w:rsidRPr="006D19A8" w:rsidRDefault="000B61DA" w:rsidP="0076009C">
            <w:pPr>
              <w:rPr>
                <w:b/>
              </w:rPr>
            </w:pPr>
          </w:p>
        </w:tc>
      </w:tr>
      <w:tr w:rsidR="006D19A8" w14:paraId="372F901E" w14:textId="77777777" w:rsidTr="004F234C">
        <w:trPr>
          <w:trHeight w:val="857"/>
        </w:trPr>
        <w:tc>
          <w:tcPr>
            <w:tcW w:w="9356" w:type="dxa"/>
            <w:vAlign w:val="center"/>
          </w:tcPr>
          <w:p w14:paraId="20315C44" w14:textId="77777777" w:rsidR="00FD1278" w:rsidRPr="004E77A4" w:rsidRDefault="00FD1278" w:rsidP="00FD1278">
            <w:pPr>
              <w:jc w:val="center"/>
              <w:rPr>
                <w:b/>
                <w:color w:val="FFFFFF" w:themeColor="text1"/>
                <w:sz w:val="28"/>
                <w:szCs w:val="28"/>
              </w:rPr>
            </w:pPr>
            <w:r w:rsidRPr="004E77A4">
              <w:rPr>
                <w:b/>
                <w:color w:val="FFFFFF" w:themeColor="text1"/>
                <w:sz w:val="28"/>
                <w:szCs w:val="28"/>
              </w:rPr>
              <w:t>DATA601 Project 2022</w:t>
            </w:r>
          </w:p>
          <w:sdt>
            <w:sdtPr>
              <w:rPr>
                <w:b/>
                <w:color w:val="FFFFFF" w:themeColor="text1"/>
                <w:sz w:val="28"/>
                <w:szCs w:val="28"/>
                <w:lang w:val="en-GB"/>
              </w:rPr>
              <w:alias w:val="Author"/>
              <w:tag w:val=""/>
              <w:id w:val="-1903595441"/>
              <w:placeholder>
                <w:docPart w:val="242A59D3E5D943EAB502F6F00386C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4C71AE71" w14:textId="7990F4CE" w:rsidR="00AE74B1" w:rsidRPr="004E77A4" w:rsidRDefault="00FD1278" w:rsidP="00FD1278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4E77A4">
                  <w:rPr>
                    <w:b/>
                    <w:color w:val="FFFFFF" w:themeColor="text1"/>
                    <w:sz w:val="28"/>
                    <w:szCs w:val="28"/>
                    <w:lang w:val="en-GB"/>
                  </w:rPr>
                  <w:t>Ally Hassell</w:t>
                </w:r>
              </w:p>
            </w:sdtContent>
          </w:sdt>
          <w:p w14:paraId="42C382D3" w14:textId="5691E307" w:rsidR="00A32601" w:rsidRDefault="00A32601" w:rsidP="00FD1278">
            <w:pPr>
              <w:rPr>
                <w:b/>
              </w:rPr>
            </w:pPr>
          </w:p>
          <w:p w14:paraId="35BF7968" w14:textId="40B61D9D" w:rsidR="00FA2F9D" w:rsidRDefault="00FA2F9D" w:rsidP="00FD1278">
            <w:pPr>
              <w:rPr>
                <w:b/>
              </w:rPr>
            </w:pPr>
          </w:p>
          <w:p w14:paraId="259AE29C" w14:textId="77777777" w:rsidR="00FA2F9D" w:rsidRDefault="00FA2F9D" w:rsidP="00FD1278">
            <w:pPr>
              <w:rPr>
                <w:b/>
              </w:rPr>
            </w:pPr>
          </w:p>
          <w:p w14:paraId="372F901D" w14:textId="77777777" w:rsidR="00A32601" w:rsidRDefault="00A32601" w:rsidP="00FD1278">
            <w:pPr>
              <w:rPr>
                <w:b/>
              </w:rPr>
            </w:pPr>
          </w:p>
        </w:tc>
      </w:tr>
      <w:tr w:rsidR="006D19A8" w14:paraId="372F902A" w14:textId="77777777" w:rsidTr="004F234C">
        <w:trPr>
          <w:trHeight w:val="123"/>
        </w:trPr>
        <w:tc>
          <w:tcPr>
            <w:tcW w:w="9356" w:type="dxa"/>
            <w:vAlign w:val="center"/>
          </w:tcPr>
          <w:p w14:paraId="4142382B" w14:textId="7FCB77FC" w:rsidR="00FD1278" w:rsidRDefault="00FD1278" w:rsidP="00FD1278">
            <w:pPr>
              <w:jc w:val="center"/>
              <w:rPr>
                <w:b/>
                <w:color w:val="FFFFFF" w:themeColor="text1"/>
              </w:rPr>
            </w:pPr>
            <w:r w:rsidRPr="000B61DA">
              <w:rPr>
                <w:b/>
                <w:color w:val="FFFFFF" w:themeColor="text1"/>
              </w:rPr>
              <w:t>University of Canterbury &amp; ANZ Good Customer Outcomes</w:t>
            </w:r>
          </w:p>
          <w:p w14:paraId="372F9029" w14:textId="0208E601" w:rsidR="006D19A8" w:rsidRPr="000B61DA" w:rsidRDefault="00FD1278" w:rsidP="00CF1DED">
            <w:pPr>
              <w:jc w:val="center"/>
              <w:rPr>
                <w:b/>
                <w:color w:val="FFFFFF" w:themeColor="text1"/>
              </w:rPr>
            </w:pPr>
            <w:r>
              <w:rPr>
                <w:b/>
                <w:color w:val="FFFFFF" w:themeColor="text1"/>
              </w:rPr>
              <w:t xml:space="preserve">Date Submitted: </w:t>
            </w:r>
            <w:r w:rsidR="00CF1DED">
              <w:rPr>
                <w:b/>
                <w:color w:val="FFFFFF" w:themeColor="text1"/>
              </w:rPr>
              <w:t>10/02/2023</w:t>
            </w:r>
          </w:p>
        </w:tc>
      </w:tr>
    </w:tbl>
    <w:p w14:paraId="561B52A2" w14:textId="77777777" w:rsidR="00AB1D7A" w:rsidRDefault="00AB1D7A" w:rsidP="00AB1D7A">
      <w:pPr>
        <w:pStyle w:val="Heading1"/>
      </w:pPr>
      <w:r>
        <w:lastRenderedPageBreak/>
        <w:t>Research goal</w:t>
      </w:r>
    </w:p>
    <w:p w14:paraId="28B67B7C" w14:textId="7FFB251A" w:rsidR="007D1BE8" w:rsidRDefault="00441A13" w:rsidP="00D40E52">
      <w:r>
        <w:t>ANZ’s</w:t>
      </w:r>
      <w:r w:rsidR="009325A0">
        <w:t xml:space="preserve"> Good Customer Outcomes </w:t>
      </w:r>
      <w:r w:rsidR="005977A9">
        <w:t xml:space="preserve">team </w:t>
      </w:r>
      <w:r w:rsidR="009325A0">
        <w:t xml:space="preserve">wanted to explore the use of advanced data analytics improve customer outcomes. </w:t>
      </w:r>
      <w:r w:rsidR="00C40D0B" w:rsidRPr="00441A13">
        <w:rPr>
          <w:b/>
          <w:bCs/>
        </w:rPr>
        <w:t>This project</w:t>
      </w:r>
      <w:r w:rsidR="00D05802" w:rsidRPr="00441A13">
        <w:rPr>
          <w:b/>
          <w:bCs/>
        </w:rPr>
        <w:t xml:space="preserve"> </w:t>
      </w:r>
      <w:r w:rsidR="004474E1" w:rsidRPr="00441A13">
        <w:rPr>
          <w:b/>
          <w:bCs/>
        </w:rPr>
        <w:t>used</w:t>
      </w:r>
      <w:r w:rsidR="007A7FA5" w:rsidRPr="00441A13">
        <w:rPr>
          <w:b/>
          <w:bCs/>
        </w:rPr>
        <w:t xml:space="preserve"> ANZ’s financial data to create</w:t>
      </w:r>
      <w:r w:rsidR="00D05802" w:rsidRPr="00441A13">
        <w:rPr>
          <w:b/>
          <w:bCs/>
        </w:rPr>
        <w:t xml:space="preserve"> </w:t>
      </w:r>
      <w:r w:rsidR="008C02CA">
        <w:rPr>
          <w:b/>
          <w:bCs/>
        </w:rPr>
        <w:t xml:space="preserve">a </w:t>
      </w:r>
      <w:r w:rsidR="00D05802" w:rsidRPr="00441A13">
        <w:rPr>
          <w:b/>
          <w:bCs/>
        </w:rPr>
        <w:t>machine learning model</w:t>
      </w:r>
      <w:r w:rsidR="006B10E7">
        <w:rPr>
          <w:b/>
          <w:bCs/>
        </w:rPr>
        <w:t xml:space="preserve"> </w:t>
      </w:r>
      <w:r w:rsidR="004474E1" w:rsidRPr="00441A13">
        <w:rPr>
          <w:b/>
          <w:bCs/>
        </w:rPr>
        <w:t>to</w:t>
      </w:r>
      <w:r w:rsidR="00D05802" w:rsidRPr="00441A13">
        <w:rPr>
          <w:b/>
          <w:bCs/>
        </w:rPr>
        <w:t xml:space="preserve"> predict </w:t>
      </w:r>
      <w:r w:rsidR="00477D3F" w:rsidRPr="00441A13">
        <w:rPr>
          <w:b/>
          <w:bCs/>
        </w:rPr>
        <w:t xml:space="preserve">customers </w:t>
      </w:r>
      <w:r w:rsidR="008C02CA">
        <w:rPr>
          <w:b/>
          <w:bCs/>
        </w:rPr>
        <w:t>likely</w:t>
      </w:r>
      <w:r w:rsidR="00477D3F" w:rsidRPr="00441A13">
        <w:rPr>
          <w:b/>
          <w:bCs/>
        </w:rPr>
        <w:t xml:space="preserve"> to experience</w:t>
      </w:r>
      <w:r w:rsidR="00D05802" w:rsidRPr="00441A13">
        <w:rPr>
          <w:b/>
          <w:bCs/>
        </w:rPr>
        <w:t xml:space="preserve"> </w:t>
      </w:r>
      <w:r w:rsidR="006B10E7">
        <w:rPr>
          <w:b/>
          <w:bCs/>
        </w:rPr>
        <w:t xml:space="preserve">future </w:t>
      </w:r>
      <w:r w:rsidR="00D05802" w:rsidRPr="00441A13">
        <w:rPr>
          <w:b/>
          <w:bCs/>
        </w:rPr>
        <w:t>financial difficulty</w:t>
      </w:r>
      <w:r w:rsidR="004474E1" w:rsidRPr="00441A13">
        <w:rPr>
          <w:b/>
          <w:bCs/>
        </w:rPr>
        <w:t xml:space="preserve"> or hardship</w:t>
      </w:r>
      <w:r w:rsidR="00D05802" w:rsidRPr="00441A13">
        <w:rPr>
          <w:b/>
          <w:bCs/>
        </w:rPr>
        <w:t>.</w:t>
      </w:r>
      <w:r w:rsidR="00D05802">
        <w:t xml:space="preserve"> </w:t>
      </w:r>
      <w:r w:rsidR="005831B7">
        <w:t>C</w:t>
      </w:r>
      <w:r w:rsidR="00D40E52">
        <w:t xml:space="preserve">ustomer outcomes </w:t>
      </w:r>
      <w:r w:rsidR="00A35077">
        <w:t>would</w:t>
      </w:r>
      <w:r w:rsidR="005831B7">
        <w:t xml:space="preserve"> be improved </w:t>
      </w:r>
      <w:r w:rsidR="00A35077">
        <w:t xml:space="preserve">because this information </w:t>
      </w:r>
      <w:r w:rsidR="00D40E52">
        <w:t>allow</w:t>
      </w:r>
      <w:r w:rsidR="00A35077">
        <w:t xml:space="preserve">s </w:t>
      </w:r>
      <w:r w:rsidR="00D40E52">
        <w:t>ANZ to provide pre-</w:t>
      </w:r>
      <w:r w:rsidR="00D40E52" w:rsidRPr="00134070">
        <w:t>emptive support</w:t>
      </w:r>
      <w:r w:rsidR="008C02CA">
        <w:t xml:space="preserve">, giving </w:t>
      </w:r>
      <w:r w:rsidR="00484ED6">
        <w:t xml:space="preserve">customers the opportunity to adapt their behaviour and improve their </w:t>
      </w:r>
      <w:r w:rsidR="00AE1669">
        <w:t>financial situation</w:t>
      </w:r>
      <w:r w:rsidR="00D40E52" w:rsidRPr="00134070">
        <w:t>.</w:t>
      </w:r>
      <w:r w:rsidR="00D40E52">
        <w:t xml:space="preserve"> </w:t>
      </w:r>
      <w:r w:rsidR="002130CE">
        <w:t xml:space="preserve">This is reflective of </w:t>
      </w:r>
      <w:r w:rsidR="00C75889">
        <w:t>the Good Customer Outcomes teams guiding principle</w:t>
      </w:r>
      <w:r w:rsidR="00484ED6">
        <w:t xml:space="preserve"> </w:t>
      </w:r>
      <w:r w:rsidR="00940244">
        <w:t xml:space="preserve">9, which is </w:t>
      </w:r>
      <w:r w:rsidR="002130CE">
        <w:t>to identify and communicat</w:t>
      </w:r>
      <w:r w:rsidR="00940244">
        <w:t>e</w:t>
      </w:r>
      <w:r w:rsidR="002130CE">
        <w:t xml:space="preserve"> opportunities for benefit </w:t>
      </w:r>
      <w:r w:rsidR="00484ED6">
        <w:t xml:space="preserve">to </w:t>
      </w:r>
      <w:r w:rsidR="00940244">
        <w:t>ANZ</w:t>
      </w:r>
      <w:r w:rsidR="002130CE">
        <w:t xml:space="preserve"> customers.</w:t>
      </w:r>
    </w:p>
    <w:p w14:paraId="78A3F065" w14:textId="282B1AFE" w:rsidR="00AD0657" w:rsidRDefault="00974948" w:rsidP="004474E1">
      <w:pPr>
        <w:pStyle w:val="Heading1"/>
      </w:pPr>
      <w:r>
        <w:t xml:space="preserve">Data </w:t>
      </w:r>
    </w:p>
    <w:p w14:paraId="158CD0D5" w14:textId="481F6226" w:rsidR="00F50ED5" w:rsidRDefault="00FE7D13" w:rsidP="00A1717A">
      <w:r>
        <w:t xml:space="preserve">Customer habits and behaviours </w:t>
      </w:r>
      <w:r w:rsidR="004474E1">
        <w:t>were</w:t>
      </w:r>
      <w:r>
        <w:t xml:space="preserve"> summarised in a</w:t>
      </w:r>
      <w:r w:rsidR="00B52BFD">
        <w:t xml:space="preserve"> single</w:t>
      </w:r>
      <w:r>
        <w:t xml:space="preserve"> table</w:t>
      </w:r>
      <w:r w:rsidR="00A1717A">
        <w:t xml:space="preserve">, </w:t>
      </w:r>
      <w:r w:rsidR="00B52BFD">
        <w:t>with a row for each individual customer</w:t>
      </w:r>
      <w:r>
        <w:t xml:space="preserve">. </w:t>
      </w:r>
      <w:r w:rsidR="007347C0">
        <w:t xml:space="preserve">Each column was </w:t>
      </w:r>
      <w:r w:rsidR="008C02CA">
        <w:t>measured</w:t>
      </w:r>
      <w:r w:rsidR="007347C0">
        <w:t xml:space="preserve"> a feature of </w:t>
      </w:r>
      <w:r w:rsidR="005F7E0E">
        <w:t xml:space="preserve">the </w:t>
      </w:r>
      <w:r w:rsidR="007347C0">
        <w:t>customers financial patterns, such as the percentage of their income spent on necessities. New features</w:t>
      </w:r>
      <w:r w:rsidR="004C0D1C" w:rsidRPr="00930E21">
        <w:t xml:space="preserve"> </w:t>
      </w:r>
      <w:r w:rsidR="007347C0">
        <w:t xml:space="preserve">were created </w:t>
      </w:r>
      <w:r w:rsidR="00AB164F">
        <w:t xml:space="preserve">and measured </w:t>
      </w:r>
      <w:r w:rsidR="007347C0">
        <w:t>to</w:t>
      </w:r>
      <w:r w:rsidR="004C0D1C" w:rsidRPr="00930E21">
        <w:t xml:space="preserve"> </w:t>
      </w:r>
      <w:r w:rsidR="00AB164F">
        <w:t xml:space="preserve">improve the model and </w:t>
      </w:r>
      <w:r w:rsidR="004C0D1C">
        <w:t>maximise the benefit to ANZ.</w:t>
      </w:r>
      <w:r w:rsidR="007347C0">
        <w:t xml:space="preserve"> </w:t>
      </w:r>
      <w:r w:rsidR="00BB35E8">
        <w:t xml:space="preserve">This </w:t>
      </w:r>
      <w:r w:rsidR="00AB164F">
        <w:t xml:space="preserve">step </w:t>
      </w:r>
      <w:r w:rsidR="00BB35E8">
        <w:t xml:space="preserve">was completed </w:t>
      </w:r>
      <w:r w:rsidR="00AB164F">
        <w:t>using</w:t>
      </w:r>
      <w:r w:rsidR="00BB35E8">
        <w:t xml:space="preserve"> SAS</w:t>
      </w:r>
      <w:r w:rsidR="00AB164F">
        <w:t xml:space="preserve"> code</w:t>
      </w:r>
      <w:r w:rsidR="00BB35E8">
        <w:t>.</w:t>
      </w:r>
    </w:p>
    <w:p w14:paraId="25E3E5B6" w14:textId="6096E2EE" w:rsidR="00AD0657" w:rsidRDefault="00F50ED5" w:rsidP="00AD0657">
      <w:r>
        <w:t xml:space="preserve">The </w:t>
      </w:r>
      <w:r w:rsidR="00AB164F">
        <w:t>novel</w:t>
      </w:r>
      <w:r>
        <w:t xml:space="preserve"> features were: </w:t>
      </w:r>
      <w:r w:rsidR="00AD0657">
        <w:t xml:space="preserve"> </w:t>
      </w:r>
    </w:p>
    <w:p w14:paraId="31D7061B" w14:textId="75319DB6" w:rsidR="00AD0657" w:rsidRPr="000560F6" w:rsidRDefault="00AD0657" w:rsidP="00C86E1D">
      <w:pPr>
        <w:pStyle w:val="ListParagraph"/>
        <w:numPr>
          <w:ilvl w:val="0"/>
          <w:numId w:val="26"/>
        </w:numPr>
      </w:pPr>
      <w:r>
        <w:t>Spending v</w:t>
      </w:r>
      <w:r w:rsidRPr="000560F6">
        <w:t xml:space="preserve">elocity: </w:t>
      </w:r>
      <w:r>
        <w:t xml:space="preserve">what percentage of the time between income payments did it take for </w:t>
      </w:r>
      <w:r w:rsidRPr="000560F6">
        <w:t xml:space="preserve">a customer </w:t>
      </w:r>
      <w:r w:rsidR="00AB164F">
        <w:t xml:space="preserve">to </w:t>
      </w:r>
      <w:r w:rsidRPr="000560F6">
        <w:t>spend 75% of their income.</w:t>
      </w:r>
      <w:r w:rsidR="00C86E1D">
        <w:t xml:space="preserve"> </w:t>
      </w:r>
    </w:p>
    <w:p w14:paraId="211218BF" w14:textId="028511C6" w:rsidR="00AD0657" w:rsidRPr="000560F6" w:rsidRDefault="00AD0657" w:rsidP="00AD0657">
      <w:pPr>
        <w:pStyle w:val="ListParagraph"/>
        <w:numPr>
          <w:ilvl w:val="0"/>
          <w:numId w:val="26"/>
        </w:numPr>
      </w:pPr>
      <w:r w:rsidRPr="000560F6">
        <w:t>Pay later: number and amount spent through pay later schemes (</w:t>
      </w:r>
      <w:r w:rsidR="00C86E1D">
        <w:t xml:space="preserve">e.g. </w:t>
      </w:r>
      <w:proofErr w:type="spellStart"/>
      <w:r w:rsidRPr="000560F6">
        <w:t>Afterpay</w:t>
      </w:r>
      <w:proofErr w:type="spellEnd"/>
      <w:r w:rsidRPr="000560F6">
        <w:t>).</w:t>
      </w:r>
    </w:p>
    <w:p w14:paraId="4E4C102F" w14:textId="598E3251" w:rsidR="00AD0657" w:rsidRPr="000560F6" w:rsidRDefault="00AD0657" w:rsidP="00AD0657">
      <w:pPr>
        <w:pStyle w:val="ListParagraph"/>
        <w:numPr>
          <w:ilvl w:val="0"/>
          <w:numId w:val="26"/>
        </w:numPr>
      </w:pPr>
      <w:r w:rsidRPr="000560F6">
        <w:rPr>
          <w:lang w:val="en-US"/>
        </w:rPr>
        <w:t xml:space="preserve">Credit card: proportion of </w:t>
      </w:r>
      <w:r>
        <w:rPr>
          <w:lang w:val="en-US"/>
        </w:rPr>
        <w:t xml:space="preserve">their credit </w:t>
      </w:r>
      <w:r w:rsidR="00AB164F">
        <w:rPr>
          <w:lang w:val="en-US"/>
        </w:rPr>
        <w:t xml:space="preserve">card </w:t>
      </w:r>
      <w:r w:rsidR="00AB164F">
        <w:rPr>
          <w:lang w:val="en-US"/>
        </w:rPr>
        <w:t xml:space="preserve">which was </w:t>
      </w:r>
      <w:r w:rsidR="00AB164F" w:rsidRPr="000560F6">
        <w:rPr>
          <w:lang w:val="en-US"/>
        </w:rPr>
        <w:t>discretionary or necessity spending</w:t>
      </w:r>
      <w:r w:rsidRPr="000560F6">
        <w:rPr>
          <w:lang w:val="en-US"/>
        </w:rPr>
        <w:t>.</w:t>
      </w:r>
    </w:p>
    <w:p w14:paraId="2C06B36C" w14:textId="3D33B34F" w:rsidR="00C86E1D" w:rsidRDefault="00AD0657" w:rsidP="005A3722">
      <w:pPr>
        <w:pStyle w:val="ListParagraph"/>
        <w:numPr>
          <w:ilvl w:val="0"/>
          <w:numId w:val="26"/>
        </w:numPr>
      </w:pPr>
      <w:r w:rsidRPr="000560F6">
        <w:rPr>
          <w:lang w:val="en-US"/>
        </w:rPr>
        <w:t xml:space="preserve">Expenses: proportion of </w:t>
      </w:r>
      <w:r>
        <w:rPr>
          <w:lang w:val="en-US"/>
        </w:rPr>
        <w:t xml:space="preserve">their income which was </w:t>
      </w:r>
      <w:r w:rsidRPr="000560F6">
        <w:rPr>
          <w:lang w:val="en-US"/>
        </w:rPr>
        <w:t>discretionary or necessity spending</w:t>
      </w:r>
      <w:r>
        <w:t>.</w:t>
      </w:r>
    </w:p>
    <w:p w14:paraId="0E88D039" w14:textId="20D763B2" w:rsidR="005A3722" w:rsidRDefault="005A3722" w:rsidP="005A3722">
      <w:r>
        <w:t xml:space="preserve">Other features from the ANZ Assist program were used: </w:t>
      </w:r>
    </w:p>
    <w:tbl>
      <w:tblPr>
        <w:tblStyle w:val="TableGrid"/>
        <w:tblW w:w="920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098"/>
      </w:tblGrid>
      <w:tr w:rsidR="00426AF6" w14:paraId="7C2C3872" w14:textId="77777777" w:rsidTr="00426AF6">
        <w:tc>
          <w:tcPr>
            <w:tcW w:w="4111" w:type="dxa"/>
          </w:tcPr>
          <w:p w14:paraId="5E77FDD4" w14:textId="77777777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>Bank categories: credit rating</w:t>
            </w:r>
          </w:p>
          <w:p w14:paraId="611634D9" w14:textId="77777777" w:rsid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Credit cards: late fees, number </w:t>
            </w:r>
          </w:p>
          <w:p w14:paraId="7D518FC1" w14:textId="6900FE4A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Financial summaries: </w:t>
            </w:r>
            <w:r>
              <w:rPr>
                <w:shd w:val="clear" w:color="auto" w:fill="FFFFFF"/>
              </w:rPr>
              <w:t>FUM</w:t>
            </w:r>
            <w:r w:rsidRPr="00426AF6">
              <w:rPr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2E137B2B" w14:textId="77777777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Overdraft: limit, average balance </w:t>
            </w:r>
          </w:p>
          <w:p w14:paraId="1B1A8FAE" w14:textId="77777777" w:rsid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Personal loans: amount, amount </w:t>
            </w:r>
            <w:proofErr w:type="spellStart"/>
            <w:r w:rsidRPr="00426AF6">
              <w:rPr>
                <w:shd w:val="clear" w:color="auto" w:fill="FFFFFF"/>
              </w:rPr>
              <w:t>payed</w:t>
            </w:r>
            <w:proofErr w:type="spellEnd"/>
            <w:r w:rsidRPr="00426AF6">
              <w:rPr>
                <w:shd w:val="clear" w:color="auto" w:fill="FFFFFF"/>
              </w:rPr>
              <w:t xml:space="preserve"> off </w:t>
            </w:r>
          </w:p>
          <w:p w14:paraId="3D04CCA9" w14:textId="2F73C23B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>Home loans: Number, type</w:t>
            </w:r>
            <w:r>
              <w:rPr>
                <w:shd w:val="clear" w:color="auto" w:fill="FFFFFF"/>
              </w:rPr>
              <w:t>,</w:t>
            </w:r>
            <w:r w:rsidRPr="00426AF6">
              <w:rPr>
                <w:shd w:val="clear" w:color="auto" w:fill="FFFFFF"/>
              </w:rPr>
              <w:t xml:space="preserve"> missed payments</w:t>
            </w:r>
          </w:p>
        </w:tc>
      </w:tr>
    </w:tbl>
    <w:p w14:paraId="18CFA786" w14:textId="488B93FC" w:rsidR="00C40D0B" w:rsidRDefault="005A3722" w:rsidP="00B80EAB">
      <w:r>
        <w:t>This analysis aim</w:t>
      </w:r>
      <w:r w:rsidR="00AB164F">
        <w:t>ed</w:t>
      </w:r>
      <w:r>
        <w:t xml:space="preserve"> to capture the change in features over time</w:t>
      </w:r>
      <w:r w:rsidR="00D03DCC">
        <w:t>. S</w:t>
      </w:r>
      <w:r w:rsidR="000D3FB4">
        <w:t xml:space="preserve">ix months </w:t>
      </w:r>
      <w:r w:rsidR="00D03DCC">
        <w:t xml:space="preserve">of </w:t>
      </w:r>
      <w:r w:rsidR="001C17A9">
        <w:t xml:space="preserve">past </w:t>
      </w:r>
      <w:r w:rsidR="00D03DCC">
        <w:t>data</w:t>
      </w:r>
      <w:r w:rsidR="00AB164F">
        <w:t xml:space="preserve"> </w:t>
      </w:r>
      <w:r w:rsidR="001C17A9">
        <w:t>was</w:t>
      </w:r>
      <w:r w:rsidR="00AB164F">
        <w:t xml:space="preserve"> used</w:t>
      </w:r>
      <w:r w:rsidR="001C17A9">
        <w:t xml:space="preserve">, </w:t>
      </w:r>
      <w:r w:rsidR="00C66297">
        <w:t>going back from</w:t>
      </w:r>
      <w:r w:rsidR="00384A33">
        <w:t xml:space="preserve"> either </w:t>
      </w:r>
      <w:r w:rsidR="00497250">
        <w:t>January 2023</w:t>
      </w:r>
      <w:r w:rsidR="000D3FB4">
        <w:t xml:space="preserve"> or the date </w:t>
      </w:r>
      <w:r w:rsidR="00D03DCC">
        <w:t>a customer</w:t>
      </w:r>
      <w:r w:rsidR="000D3FB4">
        <w:t xml:space="preserve"> entered financial difficulty</w:t>
      </w:r>
      <w:r w:rsidR="00AD35D8">
        <w:t>/</w:t>
      </w:r>
      <w:r w:rsidR="00384A33">
        <w:t>hardship.</w:t>
      </w:r>
      <w:r>
        <w:t xml:space="preserve"> </w:t>
      </w:r>
    </w:p>
    <w:p w14:paraId="6D1E8EA2" w14:textId="695887A8" w:rsidR="002F36D5" w:rsidRDefault="00DF73FA" w:rsidP="00B90CB1">
      <w:pPr>
        <w:pStyle w:val="Heading1"/>
      </w:pPr>
      <w:r>
        <w:t>M</w:t>
      </w:r>
      <w:r w:rsidR="00145737">
        <w:t xml:space="preserve">achine learning </w:t>
      </w:r>
    </w:p>
    <w:p w14:paraId="2B96D0F0" w14:textId="467EBA70" w:rsidR="00E2463A" w:rsidRDefault="00B90CB1" w:rsidP="00E2463A">
      <w:r>
        <w:t xml:space="preserve">Machine learning models work but </w:t>
      </w:r>
      <w:r w:rsidR="00D03DCC">
        <w:t>using algorithms to find</w:t>
      </w:r>
      <w:r w:rsidR="00C66297">
        <w:t xml:space="preserve"> the</w:t>
      </w:r>
      <w:r>
        <w:t xml:space="preserve"> patterns and relationships </w:t>
      </w:r>
      <w:r w:rsidR="00C66297">
        <w:t>within</w:t>
      </w:r>
      <w:r w:rsidR="00D03DCC">
        <w:t xml:space="preserve"> data, and </w:t>
      </w:r>
      <w:r w:rsidR="00C66297">
        <w:t xml:space="preserve">then </w:t>
      </w:r>
      <w:r w:rsidR="00D03DCC">
        <w:t>us</w:t>
      </w:r>
      <w:r w:rsidR="00C66297">
        <w:t>es</w:t>
      </w:r>
      <w:r w:rsidR="00D03DCC">
        <w:t xml:space="preserve"> this </w:t>
      </w:r>
      <w:r w:rsidR="00C66297">
        <w:t xml:space="preserve">knowledge </w:t>
      </w:r>
      <w:r>
        <w:t xml:space="preserve">to make predictions about future events. </w:t>
      </w:r>
      <w:r w:rsidR="00E2463A">
        <w:t xml:space="preserve">Two models </w:t>
      </w:r>
      <w:r w:rsidR="006F604D">
        <w:t>were</w:t>
      </w:r>
      <w:r w:rsidR="00E2463A">
        <w:t xml:space="preserve"> </w:t>
      </w:r>
      <w:r w:rsidR="00D03DCC">
        <w:t>create</w:t>
      </w:r>
      <w:r w:rsidR="00C66297">
        <w:t>d</w:t>
      </w:r>
      <w:r w:rsidR="00D03DCC">
        <w:t xml:space="preserve">, one for </w:t>
      </w:r>
      <w:r w:rsidR="006F604D">
        <w:t>stable</w:t>
      </w:r>
      <w:r w:rsidR="00E2463A">
        <w:t xml:space="preserve">/difficulty and </w:t>
      </w:r>
      <w:r w:rsidR="006F604D">
        <w:t>stable</w:t>
      </w:r>
      <w:r w:rsidR="00E2463A">
        <w:t>/hardship</w:t>
      </w:r>
      <w:r w:rsidR="00261DCE">
        <w:t>.</w:t>
      </w:r>
      <w:r w:rsidRPr="00B90CB1">
        <w:t xml:space="preserve"> </w:t>
      </w:r>
      <w:r>
        <w:t xml:space="preserve">To build a model which </w:t>
      </w:r>
      <w:r w:rsidR="00D03DCC">
        <w:t>wa</w:t>
      </w:r>
      <w:r>
        <w:t>s suitable for this project it needed to maximise the number of correct financial difficulty predictions</w:t>
      </w:r>
      <w:r w:rsidR="00C66297">
        <w:t xml:space="preserve"> </w:t>
      </w:r>
      <w:r>
        <w:t>while also reducing the number of false positives.</w:t>
      </w:r>
      <w:r w:rsidRPr="00B90CB1">
        <w:t xml:space="preserve"> </w:t>
      </w:r>
      <w:r w:rsidR="00C66297">
        <w:t>T</w:t>
      </w:r>
      <w:r w:rsidR="00326686">
        <w:t>hirteen models were created and compared</w:t>
      </w:r>
      <w:r w:rsidR="00BB35E8">
        <w:t xml:space="preserve"> </w:t>
      </w:r>
      <w:r w:rsidR="00671200">
        <w:t>in</w:t>
      </w:r>
      <w:r w:rsidR="00BB35E8">
        <w:t xml:space="preserve"> Python</w:t>
      </w:r>
      <w:r w:rsidR="00326686">
        <w:t xml:space="preserve">. </w:t>
      </w:r>
    </w:p>
    <w:p w14:paraId="55AF25D5" w14:textId="521E2B07" w:rsidR="00F05FE6" w:rsidRDefault="00195E0A" w:rsidP="00F05FE6">
      <w:pPr>
        <w:pStyle w:val="Heading1"/>
      </w:pPr>
      <w:r>
        <w:t>Results</w:t>
      </w:r>
    </w:p>
    <w:p w14:paraId="13F1AE7A" w14:textId="00F27254" w:rsidR="005A424E" w:rsidRDefault="00C66297" w:rsidP="005A424E">
      <w:r>
        <w:t>R</w:t>
      </w:r>
      <w:r w:rsidR="005A424E">
        <w:t xml:space="preserve">andom forests </w:t>
      </w:r>
      <w:r w:rsidR="00B62289">
        <w:t>perform</w:t>
      </w:r>
      <w:r w:rsidR="005B1D1F">
        <w:t>ed</w:t>
      </w:r>
      <w:r w:rsidR="00B62289">
        <w:t xml:space="preserve"> </w:t>
      </w:r>
      <w:r w:rsidR="005A424E">
        <w:t>the best for financial difficulty</w:t>
      </w:r>
      <w:r w:rsidR="002E29BD">
        <w:t xml:space="preserve"> </w:t>
      </w:r>
      <w:r w:rsidR="005A424E">
        <w:t xml:space="preserve">and </w:t>
      </w:r>
      <w:r w:rsidR="00922367">
        <w:t>extremely randomized</w:t>
      </w:r>
      <w:r w:rsidR="002E29BD">
        <w:t xml:space="preserve"> </w:t>
      </w:r>
      <w:r w:rsidR="005A424E">
        <w:t xml:space="preserve">decision trees </w:t>
      </w:r>
      <w:r>
        <w:t xml:space="preserve">performed the best </w:t>
      </w:r>
      <w:r w:rsidR="005A424E">
        <w:t xml:space="preserve">for financial hardship. Comparing the performance of financial difficulty and hardship, </w:t>
      </w:r>
      <w:r w:rsidR="002E29BD">
        <w:t>the significantly lower results for</w:t>
      </w:r>
      <w:r w:rsidR="005A424E">
        <w:t xml:space="preserve"> hardship </w:t>
      </w:r>
      <w:r>
        <w:t xml:space="preserve">demonstrate </w:t>
      </w:r>
      <w:r w:rsidR="002E29BD">
        <w:t xml:space="preserve">that it </w:t>
      </w:r>
      <w:r>
        <w:t>i</w:t>
      </w:r>
      <w:r w:rsidR="002E29BD">
        <w:t>s</w:t>
      </w:r>
      <w:r w:rsidR="005A424E">
        <w:t xml:space="preserve"> </w:t>
      </w:r>
      <w:r w:rsidR="002E29BD">
        <w:t xml:space="preserve">more </w:t>
      </w:r>
      <w:r w:rsidR="005A424E">
        <w:t xml:space="preserve">difficult to predict. </w:t>
      </w:r>
    </w:p>
    <w:p w14:paraId="39BF27FB" w14:textId="30140696" w:rsidR="005A424E" w:rsidRDefault="00B62289" w:rsidP="005A424E">
      <w:r>
        <w:t>The</w:t>
      </w:r>
      <w:r w:rsidR="007B4226">
        <w:t xml:space="preserve"> number of correct classifications in relation to the number of false positives and negatives</w:t>
      </w:r>
      <w:r w:rsidR="005A424E">
        <w:t>:</w:t>
      </w:r>
    </w:p>
    <w:tbl>
      <w:tblPr>
        <w:tblStyle w:val="TableGrid"/>
        <w:tblW w:w="112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544"/>
        <w:gridCol w:w="3544"/>
        <w:gridCol w:w="232"/>
        <w:gridCol w:w="232"/>
      </w:tblGrid>
      <w:tr w:rsidR="002B755F" w14:paraId="5AC507B6" w14:textId="3F4AE919" w:rsidTr="00B76E17">
        <w:trPr>
          <w:trHeight w:val="137"/>
          <w:jc w:val="center"/>
        </w:trPr>
        <w:tc>
          <w:tcPr>
            <w:tcW w:w="3667" w:type="dxa"/>
          </w:tcPr>
          <w:tbl>
            <w:tblPr>
              <w:tblW w:w="3199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31"/>
              <w:gridCol w:w="923"/>
              <w:gridCol w:w="854"/>
              <w:gridCol w:w="891"/>
            </w:tblGrid>
            <w:tr w:rsidR="00B76E17" w:rsidRPr="007B4226" w14:paraId="0DAC94A7" w14:textId="77777777" w:rsidTr="00B62289">
              <w:trPr>
                <w:trHeight w:val="22"/>
                <w:jc w:val="center"/>
              </w:trPr>
              <w:tc>
                <w:tcPr>
                  <w:tcW w:w="43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6DA1B8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E2125F" w14:textId="77777777" w:rsidR="002B755F" w:rsidRPr="007B4226" w:rsidRDefault="002B755F" w:rsidP="002B755F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80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E78A2C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506F2F" w:rsidRPr="007B4226" w14:paraId="6B7EA350" w14:textId="77777777" w:rsidTr="00B62289">
              <w:trPr>
                <w:trHeight w:val="21"/>
                <w:jc w:val="center"/>
              </w:trPr>
              <w:tc>
                <w:tcPr>
                  <w:tcW w:w="43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CF75E7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EAF157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3968F4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90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7C2405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0915F0" w:rsidRPr="007B4226" w14:paraId="00807258" w14:textId="77777777" w:rsidTr="00B62289">
              <w:trPr>
                <w:trHeight w:val="426"/>
                <w:jc w:val="center"/>
              </w:trPr>
              <w:tc>
                <w:tcPr>
                  <w:tcW w:w="436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744C298C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E2D8DF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A6A3FA" w14:textId="1BFD5C14" w:rsidR="002B755F" w:rsidRPr="00B62289" w:rsidRDefault="00C83FB5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True positive</w:t>
                  </w:r>
                  <w:r w:rsidR="000915F0" w:rsidRPr="00B62289">
                    <w:rPr>
                      <w:sz w:val="11"/>
                      <w:szCs w:val="20"/>
                      <w:lang w:val="en-AU"/>
                    </w:rPr>
                    <w:t xml:space="preserve"> </w:t>
                  </w:r>
                </w:p>
              </w:tc>
              <w:tc>
                <w:tcPr>
                  <w:tcW w:w="90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ED73CE" w14:textId="3A86BE35" w:rsidR="002B755F" w:rsidRPr="00B62289" w:rsidRDefault="00506F2F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False positive</w:t>
                  </w:r>
                </w:p>
              </w:tc>
            </w:tr>
            <w:tr w:rsidR="000915F0" w:rsidRPr="007B4226" w14:paraId="77A5F816" w14:textId="77777777" w:rsidTr="00B62289">
              <w:trPr>
                <w:trHeight w:val="99"/>
                <w:jc w:val="center"/>
              </w:trPr>
              <w:tc>
                <w:tcPr>
                  <w:tcW w:w="436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vAlign w:val="center"/>
                  <w:hideMark/>
                </w:tcPr>
                <w:p w14:paraId="5AAF388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F18E42C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8F6295A" w14:textId="33D542C6" w:rsidR="002B755F" w:rsidRPr="00B62289" w:rsidRDefault="000915F0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False negative</w:t>
                  </w:r>
                </w:p>
              </w:tc>
              <w:tc>
                <w:tcPr>
                  <w:tcW w:w="90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9D3278" w14:textId="77C6DAAD" w:rsidR="00506F2F" w:rsidRPr="00B62289" w:rsidRDefault="00C83FB5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True negative</w:t>
                  </w:r>
                </w:p>
              </w:tc>
            </w:tr>
          </w:tbl>
          <w:p w14:paraId="352B63AC" w14:textId="3326C50A" w:rsidR="002B755F" w:rsidRPr="007B4226" w:rsidRDefault="00B62289" w:rsidP="002B755F">
            <w:pPr>
              <w:pStyle w:val="Caption"/>
              <w:rPr>
                <w:sz w:val="13"/>
              </w:rPr>
            </w:pPr>
            <w:r>
              <w:rPr>
                <w:sz w:val="13"/>
              </w:rPr>
              <w:t>K</w:t>
            </w:r>
            <w:r w:rsidR="00C83FB5">
              <w:rPr>
                <w:sz w:val="13"/>
              </w:rPr>
              <w:t>ey</w:t>
            </w:r>
          </w:p>
        </w:tc>
        <w:tc>
          <w:tcPr>
            <w:tcW w:w="3544" w:type="dxa"/>
          </w:tcPr>
          <w:tbl>
            <w:tblPr>
              <w:tblW w:w="2942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31"/>
              <w:gridCol w:w="864"/>
              <w:gridCol w:w="790"/>
              <w:gridCol w:w="962"/>
            </w:tblGrid>
            <w:tr w:rsidR="00B76E17" w:rsidRPr="007B4226" w14:paraId="22F7B2E7" w14:textId="77777777" w:rsidTr="001F66D6">
              <w:trPr>
                <w:trHeight w:val="163"/>
                <w:jc w:val="center"/>
              </w:trPr>
              <w:tc>
                <w:tcPr>
                  <w:tcW w:w="53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E1447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F0C0ED9" w14:textId="77777777" w:rsidR="000915F0" w:rsidRPr="007B4226" w:rsidRDefault="000915F0" w:rsidP="000915F0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547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A28C93" w14:textId="77777777" w:rsidR="000915F0" w:rsidRPr="007B4226" w:rsidRDefault="000915F0" w:rsidP="000915F0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0915F0" w:rsidRPr="007B4226" w14:paraId="02B39E51" w14:textId="77777777" w:rsidTr="001F66D6">
              <w:trPr>
                <w:trHeight w:val="194"/>
                <w:jc w:val="center"/>
              </w:trPr>
              <w:tc>
                <w:tcPr>
                  <w:tcW w:w="53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97170C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5BD3A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D321D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75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C5A764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0915F0" w:rsidRPr="007B4226" w14:paraId="2874C4DB" w14:textId="77777777" w:rsidTr="001F66D6">
              <w:trPr>
                <w:trHeight w:val="426"/>
                <w:jc w:val="center"/>
              </w:trPr>
              <w:tc>
                <w:tcPr>
                  <w:tcW w:w="531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3FCD4DFC" w14:textId="77777777" w:rsidR="000915F0" w:rsidRPr="007B4226" w:rsidRDefault="000915F0" w:rsidP="000915F0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359E1B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7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FF4F52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7,153</w:t>
                  </w:r>
                </w:p>
              </w:tc>
              <w:tc>
                <w:tcPr>
                  <w:tcW w:w="7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92CAA3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1,049</w:t>
                  </w:r>
                </w:p>
              </w:tc>
            </w:tr>
            <w:tr w:rsidR="000915F0" w:rsidRPr="007B4226" w14:paraId="5F3C9520" w14:textId="77777777" w:rsidTr="00B62289">
              <w:trPr>
                <w:trHeight w:val="99"/>
                <w:jc w:val="center"/>
              </w:trPr>
              <w:tc>
                <w:tcPr>
                  <w:tcW w:w="531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14:paraId="22B0BFC8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BA144D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7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A9B41A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5,462</w:t>
                  </w:r>
                </w:p>
              </w:tc>
              <w:tc>
                <w:tcPr>
                  <w:tcW w:w="7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6F131A" w14:textId="77777777" w:rsidR="000915F0" w:rsidRPr="007B4226" w:rsidRDefault="000915F0" w:rsidP="000915F0">
                  <w:pPr>
                    <w:keepNext/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1,881,137</w:t>
                  </w:r>
                </w:p>
              </w:tc>
            </w:tr>
          </w:tbl>
          <w:p w14:paraId="78511CA6" w14:textId="245A72C8" w:rsidR="002B755F" w:rsidRPr="007B4226" w:rsidRDefault="000915F0" w:rsidP="002B755F">
            <w:pPr>
              <w:pStyle w:val="Caption"/>
              <w:rPr>
                <w:sz w:val="13"/>
              </w:rPr>
            </w:pPr>
            <w:r w:rsidRPr="007B4226">
              <w:rPr>
                <w:sz w:val="13"/>
              </w:rPr>
              <w:t>Financial difficult</w:t>
            </w:r>
            <w:r w:rsidR="00B62289">
              <w:rPr>
                <w:sz w:val="13"/>
              </w:rPr>
              <w:t>y</w:t>
            </w:r>
            <w:r w:rsidR="00F34F55">
              <w:rPr>
                <w:sz w:val="13"/>
              </w:rPr>
              <w:t xml:space="preserve"> (random forest)</w:t>
            </w:r>
          </w:p>
        </w:tc>
        <w:tc>
          <w:tcPr>
            <w:tcW w:w="3544" w:type="dxa"/>
          </w:tcPr>
          <w:tbl>
            <w:tblPr>
              <w:tblW w:w="3296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56"/>
              <w:gridCol w:w="905"/>
              <w:gridCol w:w="827"/>
              <w:gridCol w:w="1008"/>
            </w:tblGrid>
            <w:tr w:rsidR="002B755F" w:rsidRPr="007B4226" w14:paraId="02CB7089" w14:textId="77777777" w:rsidTr="00B76E17">
              <w:trPr>
                <w:trHeight w:val="44"/>
              </w:trPr>
              <w:tc>
                <w:tcPr>
                  <w:tcW w:w="55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A0CAD0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91550C" w14:textId="77777777" w:rsidR="002B755F" w:rsidRPr="007B4226" w:rsidRDefault="002B755F" w:rsidP="002B755F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835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786BC7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2B755F" w:rsidRPr="007B4226" w14:paraId="79B6F020" w14:textId="77777777" w:rsidTr="00B76E17">
              <w:trPr>
                <w:trHeight w:val="176"/>
              </w:trPr>
              <w:tc>
                <w:tcPr>
                  <w:tcW w:w="55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A8F6EF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160D63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0C624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100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2363C2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B76E17" w:rsidRPr="007B4226" w14:paraId="3A8B4E17" w14:textId="77777777" w:rsidTr="00B76E17">
              <w:trPr>
                <w:trHeight w:val="385"/>
              </w:trPr>
              <w:tc>
                <w:tcPr>
                  <w:tcW w:w="556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7A26F5FB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3B78FD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41666CC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47</w:t>
                  </w:r>
                </w:p>
              </w:tc>
              <w:tc>
                <w:tcPr>
                  <w:tcW w:w="10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72A0B0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226</w:t>
                  </w:r>
                </w:p>
              </w:tc>
            </w:tr>
            <w:tr w:rsidR="00B76E17" w:rsidRPr="007B4226" w14:paraId="543D70D4" w14:textId="77777777" w:rsidTr="00B76E17">
              <w:trPr>
                <w:trHeight w:val="39"/>
              </w:trPr>
              <w:tc>
                <w:tcPr>
                  <w:tcW w:w="556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14:paraId="0D3F8D25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166E2D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8D94DB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1,452</w:t>
                  </w:r>
                </w:p>
              </w:tc>
              <w:tc>
                <w:tcPr>
                  <w:tcW w:w="10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7946D9A" w14:textId="77777777" w:rsidR="002B755F" w:rsidRPr="007B4226" w:rsidRDefault="002B755F" w:rsidP="002B755F">
                  <w:pPr>
                    <w:keepNext/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1,894,575</w:t>
                  </w:r>
                </w:p>
              </w:tc>
            </w:tr>
          </w:tbl>
          <w:p w14:paraId="20185D56" w14:textId="20EC395E" w:rsidR="002B755F" w:rsidRPr="007B4226" w:rsidRDefault="00B62289" w:rsidP="00B62289">
            <w:pPr>
              <w:jc w:val="center"/>
              <w:rPr>
                <w:sz w:val="13"/>
                <w:szCs w:val="18"/>
              </w:rPr>
            </w:pPr>
            <w:r>
              <w:rPr>
                <w:sz w:val="13"/>
                <w:szCs w:val="18"/>
              </w:rPr>
              <w:t>H</w:t>
            </w:r>
            <w:r w:rsidR="002B755F" w:rsidRPr="007B4226">
              <w:rPr>
                <w:sz w:val="13"/>
                <w:szCs w:val="18"/>
              </w:rPr>
              <w:t>ardship</w:t>
            </w:r>
            <w:r w:rsidR="00F34F55">
              <w:rPr>
                <w:sz w:val="13"/>
                <w:szCs w:val="18"/>
              </w:rPr>
              <w:t xml:space="preserve"> (extremely randomized decision trees)</w:t>
            </w:r>
          </w:p>
        </w:tc>
        <w:tc>
          <w:tcPr>
            <w:tcW w:w="232" w:type="dxa"/>
          </w:tcPr>
          <w:p w14:paraId="37DD48F0" w14:textId="0B4CE5CB" w:rsidR="002B755F" w:rsidRPr="007B4226" w:rsidRDefault="002B755F" w:rsidP="002B755F">
            <w:pPr>
              <w:rPr>
                <w:sz w:val="13"/>
                <w:szCs w:val="18"/>
              </w:rPr>
            </w:pPr>
          </w:p>
        </w:tc>
        <w:tc>
          <w:tcPr>
            <w:tcW w:w="232" w:type="dxa"/>
          </w:tcPr>
          <w:p w14:paraId="3F43E565" w14:textId="77777777" w:rsidR="002B755F" w:rsidRPr="007B4226" w:rsidRDefault="002B755F" w:rsidP="002B755F">
            <w:pPr>
              <w:rPr>
                <w:sz w:val="13"/>
                <w:szCs w:val="18"/>
              </w:rPr>
            </w:pPr>
          </w:p>
        </w:tc>
      </w:tr>
    </w:tbl>
    <w:p w14:paraId="246051A4" w14:textId="5BD6F2CC" w:rsidR="00A34154" w:rsidRDefault="005E2BFB" w:rsidP="00A34154">
      <w:r>
        <w:t xml:space="preserve">For financial difficulty, </w:t>
      </w:r>
      <w:r w:rsidR="00922367">
        <w:t xml:space="preserve">the </w:t>
      </w:r>
      <w:r w:rsidR="00576E5D">
        <w:t>table</w:t>
      </w:r>
      <w:r>
        <w:t xml:space="preserve"> shows that roughly two third </w:t>
      </w:r>
      <w:r w:rsidR="00922367">
        <w:t>of customers were able to be</w:t>
      </w:r>
      <w:r>
        <w:t xml:space="preserve"> identified with a</w:t>
      </w:r>
      <w:r w:rsidR="00C66297">
        <w:t xml:space="preserve"> relatively</w:t>
      </w:r>
      <w:r>
        <w:t xml:space="preserve"> low false positive rate. </w:t>
      </w:r>
      <w:r w:rsidR="00C66297">
        <w:t>T</w:t>
      </w:r>
      <w:r>
        <w:t xml:space="preserve">he financial hardship model </w:t>
      </w:r>
      <w:r w:rsidR="00922367">
        <w:t>wa</w:t>
      </w:r>
      <w:r>
        <w:t xml:space="preserve">s </w:t>
      </w:r>
      <w:r w:rsidR="00922367">
        <w:t xml:space="preserve">only </w:t>
      </w:r>
      <w:r>
        <w:t xml:space="preserve">identifying a small proportion of the customers with significantly more relative false negatives. </w:t>
      </w:r>
    </w:p>
    <w:p w14:paraId="66B636A6" w14:textId="0BB54248" w:rsidR="00F414CF" w:rsidRDefault="00F414CF" w:rsidP="00A34154">
      <w:r>
        <w:t xml:space="preserve">The features which </w:t>
      </w:r>
      <w:r w:rsidR="00F95CDB">
        <w:t>were important to improving the model</w:t>
      </w:r>
      <w:r w:rsidR="00C66297">
        <w:t>’</w:t>
      </w:r>
      <w:r w:rsidR="00F95CDB">
        <w:t>s accuracy</w:t>
      </w:r>
      <w:r w:rsidR="00C211CF">
        <w:t xml:space="preserve"> </w:t>
      </w:r>
      <w:r w:rsidR="00F95CDB">
        <w:t>were</w:t>
      </w:r>
      <w:r>
        <w:t>:</w:t>
      </w:r>
    </w:p>
    <w:tbl>
      <w:tblPr>
        <w:tblStyle w:val="TableGrid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69"/>
      </w:tblGrid>
      <w:tr w:rsidR="00FB6B5C" w14:paraId="5E34597C" w14:textId="77777777" w:rsidTr="00C66297">
        <w:trPr>
          <w:trHeight w:val="1281"/>
        </w:trPr>
        <w:tc>
          <w:tcPr>
            <w:tcW w:w="4678" w:type="dxa"/>
          </w:tcPr>
          <w:p w14:paraId="2C86C206" w14:textId="169EBC71" w:rsidR="00F95CDB" w:rsidRPr="00C66297" w:rsidRDefault="00F95CDB" w:rsidP="00F95CDB">
            <w:pPr>
              <w:pStyle w:val="ListParagraph"/>
              <w:jc w:val="center"/>
              <w:rPr>
                <w:u w:val="single"/>
              </w:rPr>
            </w:pPr>
            <w:r w:rsidRPr="00C66297">
              <w:rPr>
                <w:u w:val="single"/>
              </w:rPr>
              <w:t>Financial difficulty</w:t>
            </w:r>
          </w:p>
          <w:p w14:paraId="11AF9819" w14:textId="33284FB6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9CC35" wp14:editId="3A7689EA">
                      <wp:simplePos x="0" y="0"/>
                      <wp:positionH relativeFrom="column">
                        <wp:posOffset>2609499</wp:posOffset>
                      </wp:positionH>
                      <wp:positionV relativeFrom="paragraph">
                        <wp:posOffset>8255</wp:posOffset>
                      </wp:positionV>
                      <wp:extent cx="116205" cy="113665"/>
                      <wp:effectExtent l="0" t="0" r="0" b="635"/>
                      <wp:wrapNone/>
                      <wp:docPr id="45" name="5-point St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C580" id="5-point Star 45" o:spid="_x0000_s1026" style="position:absolute;margin-left:205.45pt;margin-top:.65pt;width:9.15pt;height: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Percentage of income on necessities</w:t>
            </w:r>
            <w:r>
              <w:tab/>
            </w:r>
          </w:p>
          <w:p w14:paraId="186AA9BC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D2DAF7" wp14:editId="7C272D8A">
                      <wp:simplePos x="0" y="0"/>
                      <wp:positionH relativeFrom="column">
                        <wp:posOffset>1378481</wp:posOffset>
                      </wp:positionH>
                      <wp:positionV relativeFrom="paragraph">
                        <wp:posOffset>17022</wp:posOffset>
                      </wp:positionV>
                      <wp:extent cx="116205" cy="113665"/>
                      <wp:effectExtent l="0" t="0" r="0" b="635"/>
                      <wp:wrapNone/>
                      <wp:docPr id="47" name="5-point St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971A5" id="5-point Star 47" o:spid="_x0000_s1026" style="position:absolute;margin-left:108.55pt;margin-top:1.35pt;width:9.15pt;height: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CNk5CPiAAAADQ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Median velocity</w:t>
            </w:r>
          </w:p>
          <w:p w14:paraId="4EFE630B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0AF1FC" wp14:editId="6CF204EB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8902</wp:posOffset>
                      </wp:positionV>
                      <wp:extent cx="116205" cy="113665"/>
                      <wp:effectExtent l="0" t="0" r="0" b="635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3D34A" id="5-point Star 48" o:spid="_x0000_s1026" style="position:absolute;margin-left:177.4pt;margin-top:.7pt;width:9.15pt;height: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 xml:space="preserve">Number of pay later payments </w:t>
            </w:r>
          </w:p>
          <w:p w14:paraId="3FCBC754" w14:textId="4930EAC0" w:rsidR="00FB6B5C" w:rsidRDefault="00FB6B5C" w:rsidP="00FB6B5C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B3AA4D" wp14:editId="56991A6C">
                      <wp:simplePos x="0" y="0"/>
                      <wp:positionH relativeFrom="column">
                        <wp:posOffset>1983752</wp:posOffset>
                      </wp:positionH>
                      <wp:positionV relativeFrom="paragraph">
                        <wp:posOffset>3175</wp:posOffset>
                      </wp:positionV>
                      <wp:extent cx="116205" cy="113665"/>
                      <wp:effectExtent l="0" t="0" r="0" b="635"/>
                      <wp:wrapNone/>
                      <wp:docPr id="49" name="5-point St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56C52" id="5-point Star 49" o:spid="_x0000_s1026" style="position:absolute;margin-left:156.2pt;margin-top:.25pt;width:9.15pt;height: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Fmsl9TiAAAADA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 xml:space="preserve">Daily credit card spending </w:t>
            </w:r>
          </w:p>
        </w:tc>
        <w:tc>
          <w:tcPr>
            <w:tcW w:w="4769" w:type="dxa"/>
          </w:tcPr>
          <w:p w14:paraId="291094F3" w14:textId="3F406CEE" w:rsidR="00F95CDB" w:rsidRPr="00C66297" w:rsidRDefault="00F95CDB" w:rsidP="00F95CDB">
            <w:pPr>
              <w:pStyle w:val="ListParagraph"/>
              <w:jc w:val="center"/>
              <w:rPr>
                <w:u w:val="single"/>
              </w:rPr>
            </w:pPr>
            <w:r w:rsidRPr="00C66297">
              <w:rPr>
                <w:u w:val="single"/>
              </w:rPr>
              <w:t>Hardship</w:t>
            </w:r>
          </w:p>
          <w:p w14:paraId="07AAA82D" w14:textId="48CE2FE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9781E4" wp14:editId="315EEDCF">
                      <wp:simplePos x="0" y="0"/>
                      <wp:positionH relativeFrom="column">
                        <wp:posOffset>2575572</wp:posOffset>
                      </wp:positionH>
                      <wp:positionV relativeFrom="paragraph">
                        <wp:posOffset>10795</wp:posOffset>
                      </wp:positionV>
                      <wp:extent cx="116205" cy="113665"/>
                      <wp:effectExtent l="0" t="0" r="0" b="635"/>
                      <wp:wrapNone/>
                      <wp:docPr id="50" name="5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591C5" id="5-point Star 50" o:spid="_x0000_s1026" style="position:absolute;margin-left:202.8pt;margin-top:.85pt;width:9.15pt;height: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Percentage of income on necessities</w:t>
            </w:r>
          </w:p>
          <w:p w14:paraId="390284D7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D5D9D8" wp14:editId="2412FD6D">
                      <wp:simplePos x="0" y="0"/>
                      <wp:positionH relativeFrom="column">
                        <wp:posOffset>2243455</wp:posOffset>
                      </wp:positionH>
                      <wp:positionV relativeFrom="paragraph">
                        <wp:posOffset>213360</wp:posOffset>
                      </wp:positionV>
                      <wp:extent cx="116205" cy="113665"/>
                      <wp:effectExtent l="0" t="0" r="0" b="635"/>
                      <wp:wrapNone/>
                      <wp:docPr id="53" name="5-point St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6A960" id="5-point Star 53" o:spid="_x0000_s1026" style="position:absolute;margin-left:176.65pt;margin-top:16.8pt;width:9.15pt;height: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I+2gKfiAAAADg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90FCCB" wp14:editId="603EA214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1270</wp:posOffset>
                      </wp:positionV>
                      <wp:extent cx="116205" cy="113665"/>
                      <wp:effectExtent l="0" t="0" r="0" b="635"/>
                      <wp:wrapNone/>
                      <wp:docPr id="52" name="5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1A514" id="5-point Star 52" o:spid="_x0000_s1026" style="position:absolute;margin-left:107.7pt;margin-top:.1pt;width:9.15pt;height: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EkIjyXiAAAADA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Median velocity</w:t>
            </w:r>
          </w:p>
          <w:p w14:paraId="30AEF251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t xml:space="preserve">Number of pay later payments </w:t>
            </w:r>
          </w:p>
          <w:p w14:paraId="450EA748" w14:textId="4216A302" w:rsidR="00FB6B5C" w:rsidRDefault="00FB6B5C" w:rsidP="00FB6B5C">
            <w:pPr>
              <w:pStyle w:val="ListParagraph"/>
              <w:numPr>
                <w:ilvl w:val="0"/>
                <w:numId w:val="43"/>
              </w:numPr>
            </w:pPr>
            <w:r>
              <w:t xml:space="preserve">Number of floating home loans </w:t>
            </w:r>
          </w:p>
        </w:tc>
      </w:tr>
    </w:tbl>
    <w:p w14:paraId="16D9F2B7" w14:textId="17AD3B1D" w:rsidR="00BB35E8" w:rsidRDefault="005043E4" w:rsidP="00A3415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A193F" wp14:editId="72ECB2F0">
                <wp:simplePos x="0" y="0"/>
                <wp:positionH relativeFrom="column">
                  <wp:posOffset>2153920</wp:posOffset>
                </wp:positionH>
                <wp:positionV relativeFrom="paragraph">
                  <wp:posOffset>13059</wp:posOffset>
                </wp:positionV>
                <wp:extent cx="116205" cy="113665"/>
                <wp:effectExtent l="0" t="0" r="0" b="63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3665"/>
                        </a:xfrm>
                        <a:prstGeom prst="star5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1CB8" id="5-point Star 26" o:spid="_x0000_s1026" style="position:absolute;margin-left:169.6pt;margin-top:1.05pt;width:9.15pt;height: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" path="m,43416r44387,l58103,,71818,43416r44387,l80295,70249r13717,43416l58103,86832,22193,113665,35910,70249,,43416xe" fillcolor="#00c6d7 [3206]" stroked="f">
                <v:path arrowok="t" o:connecttype="custom" o:connectlocs="0,43416;44387,43416;58103,0;71818,43416;116205,43416;80295,70249;94012,113665;58103,86832;22193,113665;35910,70249;0,43416" o:connectangles="0,0,0,0,0,0,0,0,0,0,0"/>
              </v:shape>
            </w:pict>
          </mc:Fallback>
        </mc:AlternateContent>
      </w:r>
      <w:r w:rsidR="00F95CDB">
        <w:t xml:space="preserve">Original features are </w:t>
      </w:r>
      <w:r>
        <w:t>denoted with a (  ). C</w:t>
      </w:r>
      <w:r w:rsidR="00BB35E8">
        <w:t xml:space="preserve">reation of </w:t>
      </w:r>
      <w:r>
        <w:t xml:space="preserve">the novel </w:t>
      </w:r>
      <w:r w:rsidR="00BB35E8">
        <w:t xml:space="preserve">features was able to add to the models performance and enrich </w:t>
      </w:r>
      <w:r w:rsidR="00000D0E">
        <w:t>its</w:t>
      </w:r>
      <w:r w:rsidR="00BB35E8">
        <w:t xml:space="preserve"> insights.</w:t>
      </w:r>
      <w:r w:rsidR="00C211CF">
        <w:t xml:space="preserve"> These features could be used as</w:t>
      </w:r>
      <w:r w:rsidR="007C3C7D">
        <w:t xml:space="preserve"> a basis for</w:t>
      </w:r>
      <w:r w:rsidR="00C211CF">
        <w:t xml:space="preserve"> early warning indicators. </w:t>
      </w:r>
    </w:p>
    <w:p w14:paraId="2AD0CE07" w14:textId="4D74ADF6" w:rsidR="00A0053F" w:rsidRPr="00227E82" w:rsidRDefault="007D1BE8" w:rsidP="00A0053F">
      <w:pPr>
        <w:pStyle w:val="Heading1"/>
      </w:pPr>
      <w:r>
        <w:t>Next steps</w:t>
      </w:r>
    </w:p>
    <w:p w14:paraId="41904CFB" w14:textId="17AFE2D6" w:rsidR="00A0053F" w:rsidRDefault="00A0053F" w:rsidP="00A34154">
      <w:r>
        <w:t xml:space="preserve">This project has successfully demonstrated a proof of concept; that a model could </w:t>
      </w:r>
      <w:r w:rsidR="007C3C7D">
        <w:t xml:space="preserve">be created to </w:t>
      </w:r>
      <w:r>
        <w:t xml:space="preserve">identify customers likely to experience financial difficulty. </w:t>
      </w:r>
      <w:r w:rsidR="00F549E3">
        <w:t>A</w:t>
      </w:r>
      <w:r w:rsidR="005D5070">
        <w:t>n a</w:t>
      </w:r>
      <w:r w:rsidR="00F549E3">
        <w:t xml:space="preserve">ccurate hardship model may not be possible </w:t>
      </w:r>
      <w:r w:rsidR="005D5070">
        <w:t xml:space="preserve">because it </w:t>
      </w:r>
      <w:r w:rsidR="007C3C7D">
        <w:t>is often caused by unforeseen</w:t>
      </w:r>
      <w:r w:rsidR="00240DC6">
        <w:t>,</w:t>
      </w:r>
      <w:r w:rsidR="007C3C7D">
        <w:t xml:space="preserve"> acute circumstances</w:t>
      </w:r>
      <w:r w:rsidR="00812413">
        <w:t xml:space="preserve">. </w:t>
      </w:r>
      <w:r w:rsidR="00240DC6">
        <w:t>Next</w:t>
      </w:r>
      <w:r>
        <w:t xml:space="preserve"> steps would be to </w:t>
      </w:r>
      <w:r w:rsidR="00832B3A">
        <w:t>make the models</w:t>
      </w:r>
      <w:r w:rsidR="00240DC6">
        <w:t xml:space="preserve"> </w:t>
      </w:r>
      <w:r>
        <w:t xml:space="preserve">production ready </w:t>
      </w:r>
      <w:r w:rsidR="00832B3A">
        <w:t xml:space="preserve">so that its insights can </w:t>
      </w:r>
      <w:r w:rsidR="00403648">
        <w:t>be used by</w:t>
      </w:r>
      <w:r>
        <w:t xml:space="preserve"> ANZ</w:t>
      </w:r>
      <w:r w:rsidR="00403648">
        <w:t>’s Good Customer Outcomes team</w:t>
      </w:r>
      <w:r w:rsidR="0060237E">
        <w:t>. To be</w:t>
      </w:r>
      <w:r w:rsidR="00E82D96">
        <w:t xml:space="preserve"> production ready the </w:t>
      </w:r>
      <w:r w:rsidR="0060237E">
        <w:t>program</w:t>
      </w:r>
      <w:r w:rsidR="00E82D96">
        <w:t xml:space="preserve"> require</w:t>
      </w:r>
      <w:r w:rsidR="0060237E">
        <w:t>s</w:t>
      </w:r>
      <w:r w:rsidR="00E82D96">
        <w:t xml:space="preserve"> </w:t>
      </w:r>
      <w:r w:rsidR="0060237E">
        <w:t xml:space="preserve">the use of </w:t>
      </w:r>
      <w:r w:rsidR="00F96231">
        <w:t>data science techniques</w:t>
      </w:r>
      <w:r w:rsidR="0060237E">
        <w:t xml:space="preserve"> </w:t>
      </w:r>
      <w:r w:rsidR="00F96231">
        <w:t xml:space="preserve">to validate </w:t>
      </w:r>
      <w:r w:rsidR="00F56685">
        <w:t>its predictions.</w:t>
      </w:r>
    </w:p>
    <w:p w14:paraId="485132CE" w14:textId="6E888A2F" w:rsidR="00227E82" w:rsidRDefault="00F56685" w:rsidP="00227E82">
      <w:r>
        <w:t xml:space="preserve">The model could be improved by </w:t>
      </w:r>
      <w:r w:rsidR="0060237E">
        <w:t>i</w:t>
      </w:r>
      <w:r w:rsidR="005D3CB6">
        <w:t>ncorporat</w:t>
      </w:r>
      <w:r w:rsidR="005D3CB6">
        <w:t>ing</w:t>
      </w:r>
      <w:r w:rsidR="005D3CB6">
        <w:t xml:space="preserve"> class imbalance techniques such as under or over sampling</w:t>
      </w:r>
      <w:r w:rsidR="005D3CB6">
        <w:t xml:space="preserve">, </w:t>
      </w:r>
      <w:r w:rsidR="00536004">
        <w:t xml:space="preserve">which </w:t>
      </w:r>
      <w:r w:rsidR="005D3CB6">
        <w:t xml:space="preserve">may be particularly useful in improving the financial hardship recognition. </w:t>
      </w:r>
      <w:r w:rsidR="00227E82">
        <w:t xml:space="preserve">Additional new features could be created to enrich the dataset and improve the models </w:t>
      </w:r>
      <w:r w:rsidR="00536004">
        <w:t>accuracy</w:t>
      </w:r>
      <w:r w:rsidR="00227E82">
        <w:t xml:space="preserve">. Accommodation is often a customer’s biggest expense, so a </w:t>
      </w:r>
      <w:r w:rsidR="00536004">
        <w:t xml:space="preserve">new </w:t>
      </w:r>
      <w:r w:rsidR="00227E82">
        <w:t xml:space="preserve">feature idea </w:t>
      </w:r>
      <w:r w:rsidR="007D1BE8">
        <w:t>could be the</w:t>
      </w:r>
      <w:r w:rsidR="00227E82">
        <w:t xml:space="preserve"> proportion of customers income they spend on their home loan or rent. </w:t>
      </w:r>
    </w:p>
    <w:p w14:paraId="14013CDE" w14:textId="37284244" w:rsidR="007D1BE8" w:rsidRDefault="00EC06ED" w:rsidP="00227E82">
      <w:r>
        <w:t>Once improved and peer reviewed,</w:t>
      </w:r>
      <w:r w:rsidR="00227E82">
        <w:t xml:space="preserve"> the model </w:t>
      </w:r>
      <w:r>
        <w:t>could be used to</w:t>
      </w:r>
      <w:r w:rsidR="00227E82">
        <w:t xml:space="preserve"> make </w:t>
      </w:r>
      <w:r>
        <w:t xml:space="preserve">live </w:t>
      </w:r>
      <w:r w:rsidR="00227E82">
        <w:t xml:space="preserve">predictions </w:t>
      </w:r>
      <w:r>
        <w:t>and</w:t>
      </w:r>
      <w:r w:rsidR="00227E82">
        <w:t xml:space="preserve"> provide the Good Customer Outcomes team with leads on customers to contact and support. </w:t>
      </w:r>
      <w:r>
        <w:t xml:space="preserve">The </w:t>
      </w:r>
      <w:r w:rsidR="005B1EDF">
        <w:t>important financial features</w:t>
      </w:r>
      <w:r w:rsidR="00227E82">
        <w:t xml:space="preserve"> could </w:t>
      </w:r>
      <w:r w:rsidR="005B1EDF">
        <w:t>also</w:t>
      </w:r>
      <w:r w:rsidR="00227E82">
        <w:t xml:space="preserve"> be used as a tool by the Good Customer Outcomes team to implement evidence-based strategies to prevent unfavourable outcomes.</w:t>
      </w:r>
      <w:r w:rsidR="00EC08A6">
        <w:t xml:space="preserve"> </w:t>
      </w:r>
      <w:r w:rsidR="00D33B3A">
        <w:t>Experiencing financial difficulty and</w:t>
      </w:r>
      <w:r w:rsidR="00EC08A6">
        <w:t xml:space="preserve"> hardship </w:t>
      </w:r>
      <w:r w:rsidR="00D33B3A">
        <w:t>negatively impacts customers and is</w:t>
      </w:r>
      <w:r w:rsidR="00EC08A6">
        <w:t xml:space="preserve"> costly to the bank, </w:t>
      </w:r>
      <w:r w:rsidR="0051781A">
        <w:t>and t</w:t>
      </w:r>
      <w:r w:rsidR="00EC08A6">
        <w:t xml:space="preserve">hese models </w:t>
      </w:r>
      <w:r w:rsidR="00D33B3A">
        <w:t xml:space="preserve">could </w:t>
      </w:r>
      <w:r w:rsidR="0051781A">
        <w:t>provide</w:t>
      </w:r>
      <w:r w:rsidR="00EC08A6">
        <w:t xml:space="preserve"> ANZ</w:t>
      </w:r>
      <w:r w:rsidR="0051781A">
        <w:t xml:space="preserve"> with </w:t>
      </w:r>
      <w:r w:rsidR="00D33B3A">
        <w:t xml:space="preserve">the ability </w:t>
      </w:r>
      <w:r w:rsidR="00536004">
        <w:t>reduce this risk</w:t>
      </w:r>
      <w:r w:rsidR="00EC08A6">
        <w:t xml:space="preserve">. </w:t>
      </w:r>
    </w:p>
    <w:sectPr w:rsidR="007D1BE8" w:rsidSect="00227E82">
      <w:headerReference w:type="default" r:id="rId11"/>
      <w:footerReference w:type="default" r:id="rId12"/>
      <w:pgSz w:w="11906" w:h="16838" w:code="9"/>
      <w:pgMar w:top="1418" w:right="1418" w:bottom="1418" w:left="1418" w:header="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1C2A" w14:textId="77777777" w:rsidR="007F65D5" w:rsidRDefault="007F65D5" w:rsidP="00134D1A">
      <w:pPr>
        <w:spacing w:after="0"/>
      </w:pPr>
      <w:r>
        <w:separator/>
      </w:r>
    </w:p>
  </w:endnote>
  <w:endnote w:type="continuationSeparator" w:id="0">
    <w:p w14:paraId="54A85E24" w14:textId="77777777" w:rsidR="007F65D5" w:rsidRDefault="007F65D5" w:rsidP="00134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86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6BBF7" w14:textId="77777777" w:rsidR="005001B6" w:rsidRDefault="005001B6">
        <w:pPr>
          <w:pStyle w:val="Footer"/>
          <w:jc w:val="right"/>
        </w:pPr>
      </w:p>
      <w:p w14:paraId="372F907F" w14:textId="0AC0C0AF" w:rsidR="005001B6" w:rsidRDefault="00500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99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28A3" w14:textId="77777777" w:rsidR="007F65D5" w:rsidRDefault="007F65D5" w:rsidP="00134D1A">
      <w:pPr>
        <w:spacing w:after="0"/>
      </w:pPr>
      <w:r>
        <w:separator/>
      </w:r>
    </w:p>
  </w:footnote>
  <w:footnote w:type="continuationSeparator" w:id="0">
    <w:p w14:paraId="08FAF02F" w14:textId="77777777" w:rsidR="007F65D5" w:rsidRDefault="007F65D5" w:rsidP="00134D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E2D7" w14:textId="47F3F7AF" w:rsidR="005001B6" w:rsidRPr="000C3E30" w:rsidRDefault="005001B6" w:rsidP="0085432E">
    <w:pPr>
      <w:pStyle w:val="Header"/>
      <w:jc w:val="right"/>
      <w:rPr>
        <w:sz w:val="14"/>
        <w:szCs w:val="14"/>
      </w:rPr>
    </w:pPr>
    <w:r w:rsidRPr="000C3E30">
      <w:rPr>
        <w:noProof/>
        <w:sz w:val="14"/>
        <w:szCs w:val="14"/>
      </w:rPr>
      <w:tab/>
    </w:r>
    <w:r w:rsidRPr="000C3E30">
      <w:rPr>
        <w:noProof/>
        <w:sz w:val="14"/>
        <w:szCs w:val="14"/>
      </w:rPr>
      <w:tab/>
    </w:r>
  </w:p>
  <w:p w14:paraId="372F907E" w14:textId="77777777" w:rsidR="005001B6" w:rsidRPr="00134D1A" w:rsidRDefault="005001B6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2B309CDC" w14:textId="6FE31F0C" w:rsidR="005001B6" w:rsidRDefault="00536004" w:rsidP="00165F8A">
    <w:pPr>
      <w:pStyle w:val="Header"/>
      <w:jc w:val="right"/>
      <w:rPr>
        <w:sz w:val="14"/>
        <w:szCs w:val="14"/>
      </w:rPr>
    </w:pPr>
    <w:sdt>
      <w:sdtPr>
        <w:rPr>
          <w:noProof/>
          <w:sz w:val="14"/>
          <w:szCs w:val="14"/>
        </w:rPr>
        <w:alias w:val="Author"/>
        <w:tag w:val=""/>
        <w:id w:val="-2046366572"/>
        <w:placeholder>
          <w:docPart w:val="7DE677A62FDE4198BB54603A8BEC8F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01B6">
          <w:rPr>
            <w:noProof/>
            <w:sz w:val="14"/>
            <w:szCs w:val="14"/>
          </w:rPr>
          <w:t>Ally Hassell</w:t>
        </w:r>
      </w:sdtContent>
    </w:sdt>
  </w:p>
  <w:p w14:paraId="020EFA81" w14:textId="6CCD79FE" w:rsidR="005001B6" w:rsidRDefault="005001B6" w:rsidP="0085432E">
    <w:pPr>
      <w:pStyle w:val="Header"/>
      <w:jc w:val="right"/>
    </w:pPr>
    <w:r>
      <w:rPr>
        <w:sz w:val="14"/>
        <w:szCs w:val="14"/>
      </w:rPr>
      <w:t>DATA601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4C5"/>
    <w:multiLevelType w:val="multilevel"/>
    <w:tmpl w:val="DF8486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6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CD073F"/>
    <w:multiLevelType w:val="multilevel"/>
    <w:tmpl w:val="740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47E"/>
    <w:multiLevelType w:val="hybridMultilevel"/>
    <w:tmpl w:val="50623A5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C7C7E"/>
    <w:multiLevelType w:val="multilevel"/>
    <w:tmpl w:val="6E4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519E0"/>
    <w:multiLevelType w:val="hybridMultilevel"/>
    <w:tmpl w:val="D8BC2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554"/>
    <w:multiLevelType w:val="hybridMultilevel"/>
    <w:tmpl w:val="E0861F86"/>
    <w:lvl w:ilvl="0" w:tplc="D048F5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0EF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2DB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5470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CE7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6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EE6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BCC0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581E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DB21C7"/>
    <w:multiLevelType w:val="hybridMultilevel"/>
    <w:tmpl w:val="AF2C9B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5120"/>
    <w:multiLevelType w:val="hybridMultilevel"/>
    <w:tmpl w:val="EE027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41959"/>
    <w:multiLevelType w:val="hybridMultilevel"/>
    <w:tmpl w:val="5164F93A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8BC"/>
    <w:multiLevelType w:val="hybridMultilevel"/>
    <w:tmpl w:val="ACC8E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C4321"/>
    <w:multiLevelType w:val="hybridMultilevel"/>
    <w:tmpl w:val="4EFED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F1703"/>
    <w:multiLevelType w:val="multilevel"/>
    <w:tmpl w:val="1096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F36DA"/>
    <w:multiLevelType w:val="hybridMultilevel"/>
    <w:tmpl w:val="01D808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F5A8A"/>
    <w:multiLevelType w:val="hybridMultilevel"/>
    <w:tmpl w:val="69880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368B"/>
    <w:multiLevelType w:val="hybridMultilevel"/>
    <w:tmpl w:val="409E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86A48"/>
    <w:multiLevelType w:val="hybridMultilevel"/>
    <w:tmpl w:val="421A35A2"/>
    <w:lvl w:ilvl="0" w:tplc="FF728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52369"/>
    <w:multiLevelType w:val="hybridMultilevel"/>
    <w:tmpl w:val="196CBA28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1709"/>
    <w:multiLevelType w:val="hybridMultilevel"/>
    <w:tmpl w:val="B20C04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54A2"/>
    <w:multiLevelType w:val="hybridMultilevel"/>
    <w:tmpl w:val="5412A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F4CA6"/>
    <w:multiLevelType w:val="hybridMultilevel"/>
    <w:tmpl w:val="D13C70D4"/>
    <w:lvl w:ilvl="0" w:tplc="1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510C0A57"/>
    <w:multiLevelType w:val="multilevel"/>
    <w:tmpl w:val="D64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F6573"/>
    <w:multiLevelType w:val="multilevel"/>
    <w:tmpl w:val="899E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32872"/>
    <w:multiLevelType w:val="hybridMultilevel"/>
    <w:tmpl w:val="8BFE02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833C6"/>
    <w:multiLevelType w:val="hybridMultilevel"/>
    <w:tmpl w:val="FB7EA68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2A6"/>
    <w:multiLevelType w:val="hybridMultilevel"/>
    <w:tmpl w:val="426C7E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B1A47"/>
    <w:multiLevelType w:val="multilevel"/>
    <w:tmpl w:val="DF848690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3933E7E"/>
    <w:multiLevelType w:val="hybridMultilevel"/>
    <w:tmpl w:val="A274B840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67F7C"/>
    <w:multiLevelType w:val="hybridMultilevel"/>
    <w:tmpl w:val="FB5C8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71747"/>
    <w:multiLevelType w:val="hybridMultilevel"/>
    <w:tmpl w:val="B100C2BC"/>
    <w:lvl w:ilvl="0" w:tplc="BE2C373E">
      <w:start w:val="30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45E91"/>
    <w:multiLevelType w:val="hybridMultilevel"/>
    <w:tmpl w:val="7940F7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07BD8"/>
    <w:multiLevelType w:val="hybridMultilevel"/>
    <w:tmpl w:val="C1B253A8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F51E3"/>
    <w:multiLevelType w:val="hybridMultilevel"/>
    <w:tmpl w:val="54907F24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31748"/>
    <w:multiLevelType w:val="hybridMultilevel"/>
    <w:tmpl w:val="C2085E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551DB"/>
    <w:multiLevelType w:val="hybridMultilevel"/>
    <w:tmpl w:val="E8A6B4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21CF"/>
    <w:multiLevelType w:val="hybridMultilevel"/>
    <w:tmpl w:val="691A7B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56387"/>
    <w:multiLevelType w:val="hybridMultilevel"/>
    <w:tmpl w:val="D13C70D4"/>
    <w:lvl w:ilvl="0" w:tplc="1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6" w15:restartNumberingAfterBreak="0">
    <w:nsid w:val="7B5B3383"/>
    <w:multiLevelType w:val="multilevel"/>
    <w:tmpl w:val="D64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939D2"/>
    <w:multiLevelType w:val="hybridMultilevel"/>
    <w:tmpl w:val="A8E025FE"/>
    <w:lvl w:ilvl="0" w:tplc="0C0A6138">
      <w:start w:val="1"/>
      <w:numFmt w:val="upperLetter"/>
      <w:pStyle w:val="Appendix"/>
      <w:lvlText w:val="APPENDIX %1."/>
      <w:lvlJc w:val="left"/>
      <w:pPr>
        <w:ind w:left="9433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071BD"/>
    <w:multiLevelType w:val="hybridMultilevel"/>
    <w:tmpl w:val="BF5CE1C6"/>
    <w:lvl w:ilvl="0" w:tplc="665AF2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D227C"/>
    <w:multiLevelType w:val="multilevel"/>
    <w:tmpl w:val="578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2538BC"/>
    <w:multiLevelType w:val="hybridMultilevel"/>
    <w:tmpl w:val="66EA90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69623">
    <w:abstractNumId w:val="0"/>
  </w:num>
  <w:num w:numId="2" w16cid:durableId="44185415">
    <w:abstractNumId w:val="37"/>
  </w:num>
  <w:num w:numId="3" w16cid:durableId="1475835187">
    <w:abstractNumId w:val="25"/>
  </w:num>
  <w:num w:numId="4" w16cid:durableId="991258392">
    <w:abstractNumId w:val="24"/>
  </w:num>
  <w:num w:numId="5" w16cid:durableId="2094159311">
    <w:abstractNumId w:val="40"/>
  </w:num>
  <w:num w:numId="6" w16cid:durableId="1112019569">
    <w:abstractNumId w:val="10"/>
  </w:num>
  <w:num w:numId="7" w16cid:durableId="19596828">
    <w:abstractNumId w:val="17"/>
  </w:num>
  <w:num w:numId="8" w16cid:durableId="1581525822">
    <w:abstractNumId w:val="6"/>
  </w:num>
  <w:num w:numId="9" w16cid:durableId="312761821">
    <w:abstractNumId w:val="22"/>
  </w:num>
  <w:num w:numId="10" w16cid:durableId="1244149126">
    <w:abstractNumId w:val="34"/>
  </w:num>
  <w:num w:numId="11" w16cid:durableId="229536055">
    <w:abstractNumId w:val="9"/>
  </w:num>
  <w:num w:numId="12" w16cid:durableId="1116946993">
    <w:abstractNumId w:val="26"/>
  </w:num>
  <w:num w:numId="13" w16cid:durableId="1291210325">
    <w:abstractNumId w:val="0"/>
    <w:lvlOverride w:ilvl="0">
      <w:startOverride w:val="1"/>
    </w:lvlOverride>
  </w:num>
  <w:num w:numId="14" w16cid:durableId="1992714715">
    <w:abstractNumId w:val="35"/>
  </w:num>
  <w:num w:numId="15" w16cid:durableId="676232001">
    <w:abstractNumId w:val="19"/>
  </w:num>
  <w:num w:numId="16" w16cid:durableId="1912232602">
    <w:abstractNumId w:val="12"/>
  </w:num>
  <w:num w:numId="17" w16cid:durableId="766194014">
    <w:abstractNumId w:val="30"/>
  </w:num>
  <w:num w:numId="18" w16cid:durableId="288508832">
    <w:abstractNumId w:val="31"/>
  </w:num>
  <w:num w:numId="19" w16cid:durableId="498496478">
    <w:abstractNumId w:val="23"/>
  </w:num>
  <w:num w:numId="20" w16cid:durableId="1641425125">
    <w:abstractNumId w:val="16"/>
  </w:num>
  <w:num w:numId="21" w16cid:durableId="1501652372">
    <w:abstractNumId w:val="27"/>
  </w:num>
  <w:num w:numId="22" w16cid:durableId="1598324084">
    <w:abstractNumId w:val="8"/>
  </w:num>
  <w:num w:numId="23" w16cid:durableId="823207956">
    <w:abstractNumId w:val="32"/>
  </w:num>
  <w:num w:numId="24" w16cid:durableId="2129397118">
    <w:abstractNumId w:val="38"/>
  </w:num>
  <w:num w:numId="25" w16cid:durableId="1561671737">
    <w:abstractNumId w:val="5"/>
  </w:num>
  <w:num w:numId="26" w16cid:durableId="212355292">
    <w:abstractNumId w:val="18"/>
  </w:num>
  <w:num w:numId="27" w16cid:durableId="494952110">
    <w:abstractNumId w:val="2"/>
  </w:num>
  <w:num w:numId="28" w16cid:durableId="1644970423">
    <w:abstractNumId w:val="29"/>
  </w:num>
  <w:num w:numId="29" w16cid:durableId="438961572">
    <w:abstractNumId w:val="33"/>
  </w:num>
  <w:num w:numId="30" w16cid:durableId="633947105">
    <w:abstractNumId w:val="39"/>
  </w:num>
  <w:num w:numId="31" w16cid:durableId="1140460448">
    <w:abstractNumId w:val="28"/>
  </w:num>
  <w:num w:numId="32" w16cid:durableId="428162264">
    <w:abstractNumId w:val="15"/>
  </w:num>
  <w:num w:numId="33" w16cid:durableId="1500729890">
    <w:abstractNumId w:val="3"/>
  </w:num>
  <w:num w:numId="34" w16cid:durableId="1916819168">
    <w:abstractNumId w:val="1"/>
  </w:num>
  <w:num w:numId="35" w16cid:durableId="1734156625">
    <w:abstractNumId w:val="11"/>
  </w:num>
  <w:num w:numId="36" w16cid:durableId="850801554">
    <w:abstractNumId w:val="7"/>
  </w:num>
  <w:num w:numId="37" w16cid:durableId="1086145297">
    <w:abstractNumId w:val="37"/>
    <w:lvlOverride w:ilvl="0">
      <w:startOverride w:val="1"/>
    </w:lvlOverride>
  </w:num>
  <w:num w:numId="38" w16cid:durableId="1828520950">
    <w:abstractNumId w:val="13"/>
  </w:num>
  <w:num w:numId="39" w16cid:durableId="756246261">
    <w:abstractNumId w:val="21"/>
  </w:num>
  <w:num w:numId="40" w16cid:durableId="2130934308">
    <w:abstractNumId w:val="4"/>
  </w:num>
  <w:num w:numId="41" w16cid:durableId="1544320132">
    <w:abstractNumId w:val="36"/>
  </w:num>
  <w:num w:numId="42" w16cid:durableId="896168565">
    <w:abstractNumId w:val="20"/>
  </w:num>
  <w:num w:numId="43" w16cid:durableId="211566163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jcyMbIwMzE2tzRU0lEKTi0uzszPAykwqgUAgHXk7iwAAAA="/>
  </w:docVars>
  <w:rsids>
    <w:rsidRoot w:val="00AD6D4F"/>
    <w:rsid w:val="00000D0E"/>
    <w:rsid w:val="00001228"/>
    <w:rsid w:val="000018D9"/>
    <w:rsid w:val="00002572"/>
    <w:rsid w:val="0000555D"/>
    <w:rsid w:val="000059CC"/>
    <w:rsid w:val="00005B12"/>
    <w:rsid w:val="00007F3C"/>
    <w:rsid w:val="00010060"/>
    <w:rsid w:val="00017C79"/>
    <w:rsid w:val="00017E12"/>
    <w:rsid w:val="000200A3"/>
    <w:rsid w:val="00021C49"/>
    <w:rsid w:val="00021F2E"/>
    <w:rsid w:val="00024477"/>
    <w:rsid w:val="00026D53"/>
    <w:rsid w:val="00030382"/>
    <w:rsid w:val="00031221"/>
    <w:rsid w:val="00035094"/>
    <w:rsid w:val="00035DD5"/>
    <w:rsid w:val="000407E4"/>
    <w:rsid w:val="00040F2F"/>
    <w:rsid w:val="00041F1B"/>
    <w:rsid w:val="0004293E"/>
    <w:rsid w:val="000437EB"/>
    <w:rsid w:val="00045C49"/>
    <w:rsid w:val="00046B03"/>
    <w:rsid w:val="00046E30"/>
    <w:rsid w:val="00047D36"/>
    <w:rsid w:val="00051378"/>
    <w:rsid w:val="00051771"/>
    <w:rsid w:val="000520C4"/>
    <w:rsid w:val="000532AC"/>
    <w:rsid w:val="0005378D"/>
    <w:rsid w:val="00054C33"/>
    <w:rsid w:val="000560F6"/>
    <w:rsid w:val="00063AC4"/>
    <w:rsid w:val="00065758"/>
    <w:rsid w:val="000723C0"/>
    <w:rsid w:val="00072440"/>
    <w:rsid w:val="000749FC"/>
    <w:rsid w:val="00075ECB"/>
    <w:rsid w:val="00077A52"/>
    <w:rsid w:val="00080011"/>
    <w:rsid w:val="0008252B"/>
    <w:rsid w:val="0008500F"/>
    <w:rsid w:val="00085BC1"/>
    <w:rsid w:val="00085C01"/>
    <w:rsid w:val="000865E0"/>
    <w:rsid w:val="000915F0"/>
    <w:rsid w:val="000916AC"/>
    <w:rsid w:val="00094B9A"/>
    <w:rsid w:val="000A11F9"/>
    <w:rsid w:val="000A23D2"/>
    <w:rsid w:val="000A3768"/>
    <w:rsid w:val="000A4A8F"/>
    <w:rsid w:val="000A684E"/>
    <w:rsid w:val="000B28B1"/>
    <w:rsid w:val="000B4543"/>
    <w:rsid w:val="000B61DA"/>
    <w:rsid w:val="000C0B18"/>
    <w:rsid w:val="000C32C1"/>
    <w:rsid w:val="000C3C1C"/>
    <w:rsid w:val="000C3E30"/>
    <w:rsid w:val="000C3EC5"/>
    <w:rsid w:val="000C4192"/>
    <w:rsid w:val="000C6046"/>
    <w:rsid w:val="000D2990"/>
    <w:rsid w:val="000D2D55"/>
    <w:rsid w:val="000D3FB4"/>
    <w:rsid w:val="000E0AF9"/>
    <w:rsid w:val="000E197A"/>
    <w:rsid w:val="000E2CD1"/>
    <w:rsid w:val="000E38AB"/>
    <w:rsid w:val="000E5F18"/>
    <w:rsid w:val="000F0290"/>
    <w:rsid w:val="000F0BB2"/>
    <w:rsid w:val="000F286C"/>
    <w:rsid w:val="000F37B7"/>
    <w:rsid w:val="000F5412"/>
    <w:rsid w:val="000F6DE6"/>
    <w:rsid w:val="000F78AB"/>
    <w:rsid w:val="001007F1"/>
    <w:rsid w:val="001054BB"/>
    <w:rsid w:val="00106664"/>
    <w:rsid w:val="00106A73"/>
    <w:rsid w:val="0010727B"/>
    <w:rsid w:val="0011034E"/>
    <w:rsid w:val="00111551"/>
    <w:rsid w:val="00123863"/>
    <w:rsid w:val="001245F3"/>
    <w:rsid w:val="00124EA4"/>
    <w:rsid w:val="001251E9"/>
    <w:rsid w:val="00127500"/>
    <w:rsid w:val="00134070"/>
    <w:rsid w:val="00134D1A"/>
    <w:rsid w:val="00135197"/>
    <w:rsid w:val="001352DB"/>
    <w:rsid w:val="0013666E"/>
    <w:rsid w:val="00136BF5"/>
    <w:rsid w:val="00137BB0"/>
    <w:rsid w:val="00143624"/>
    <w:rsid w:val="00145737"/>
    <w:rsid w:val="0014738D"/>
    <w:rsid w:val="00147A13"/>
    <w:rsid w:val="00150F27"/>
    <w:rsid w:val="0015418D"/>
    <w:rsid w:val="001639C0"/>
    <w:rsid w:val="00164E79"/>
    <w:rsid w:val="00164FC0"/>
    <w:rsid w:val="00165F8A"/>
    <w:rsid w:val="00167A64"/>
    <w:rsid w:val="001701E7"/>
    <w:rsid w:val="00171E13"/>
    <w:rsid w:val="0017571E"/>
    <w:rsid w:val="001769CB"/>
    <w:rsid w:val="0018206A"/>
    <w:rsid w:val="00183BA6"/>
    <w:rsid w:val="00184484"/>
    <w:rsid w:val="00186243"/>
    <w:rsid w:val="0019393A"/>
    <w:rsid w:val="0019425A"/>
    <w:rsid w:val="0019596F"/>
    <w:rsid w:val="00195E0A"/>
    <w:rsid w:val="00197B37"/>
    <w:rsid w:val="001A21DF"/>
    <w:rsid w:val="001A2873"/>
    <w:rsid w:val="001A31CB"/>
    <w:rsid w:val="001A3F12"/>
    <w:rsid w:val="001A4702"/>
    <w:rsid w:val="001A657D"/>
    <w:rsid w:val="001A71D4"/>
    <w:rsid w:val="001A7AE6"/>
    <w:rsid w:val="001B017F"/>
    <w:rsid w:val="001B0589"/>
    <w:rsid w:val="001B6D6D"/>
    <w:rsid w:val="001B73ED"/>
    <w:rsid w:val="001C0964"/>
    <w:rsid w:val="001C0AFB"/>
    <w:rsid w:val="001C17A9"/>
    <w:rsid w:val="001C3681"/>
    <w:rsid w:val="001C4378"/>
    <w:rsid w:val="001C6559"/>
    <w:rsid w:val="001C7334"/>
    <w:rsid w:val="001C752C"/>
    <w:rsid w:val="001C77CB"/>
    <w:rsid w:val="001D1789"/>
    <w:rsid w:val="001D348E"/>
    <w:rsid w:val="001E0516"/>
    <w:rsid w:val="001E05DA"/>
    <w:rsid w:val="001E0BD1"/>
    <w:rsid w:val="001E1AC9"/>
    <w:rsid w:val="001E23E8"/>
    <w:rsid w:val="001E4D7C"/>
    <w:rsid w:val="001E4EC8"/>
    <w:rsid w:val="001E5C84"/>
    <w:rsid w:val="001F191B"/>
    <w:rsid w:val="001F4A50"/>
    <w:rsid w:val="001F5076"/>
    <w:rsid w:val="001F591A"/>
    <w:rsid w:val="001F5B32"/>
    <w:rsid w:val="001F6328"/>
    <w:rsid w:val="001F66D6"/>
    <w:rsid w:val="002009C9"/>
    <w:rsid w:val="00202D96"/>
    <w:rsid w:val="00206F49"/>
    <w:rsid w:val="00211301"/>
    <w:rsid w:val="00212577"/>
    <w:rsid w:val="00212894"/>
    <w:rsid w:val="002130CE"/>
    <w:rsid w:val="00215A50"/>
    <w:rsid w:val="00215F33"/>
    <w:rsid w:val="00220325"/>
    <w:rsid w:val="00220C68"/>
    <w:rsid w:val="0022123D"/>
    <w:rsid w:val="002224AA"/>
    <w:rsid w:val="00222A98"/>
    <w:rsid w:val="00223731"/>
    <w:rsid w:val="00225328"/>
    <w:rsid w:val="00226B7A"/>
    <w:rsid w:val="00227737"/>
    <w:rsid w:val="00227E82"/>
    <w:rsid w:val="00230C83"/>
    <w:rsid w:val="0023141B"/>
    <w:rsid w:val="00231E84"/>
    <w:rsid w:val="00232A80"/>
    <w:rsid w:val="002346DE"/>
    <w:rsid w:val="0023561E"/>
    <w:rsid w:val="00235850"/>
    <w:rsid w:val="00236498"/>
    <w:rsid w:val="002371C3"/>
    <w:rsid w:val="00237928"/>
    <w:rsid w:val="0024005C"/>
    <w:rsid w:val="00240DC6"/>
    <w:rsid w:val="002412CD"/>
    <w:rsid w:val="00241FEA"/>
    <w:rsid w:val="00242720"/>
    <w:rsid w:val="002430CF"/>
    <w:rsid w:val="002431D6"/>
    <w:rsid w:val="002476CA"/>
    <w:rsid w:val="002540B3"/>
    <w:rsid w:val="00256D6C"/>
    <w:rsid w:val="00260E52"/>
    <w:rsid w:val="00261DCE"/>
    <w:rsid w:val="002629AB"/>
    <w:rsid w:val="00264077"/>
    <w:rsid w:val="0026423A"/>
    <w:rsid w:val="002653C1"/>
    <w:rsid w:val="00266533"/>
    <w:rsid w:val="00266614"/>
    <w:rsid w:val="0026768C"/>
    <w:rsid w:val="00271897"/>
    <w:rsid w:val="00272487"/>
    <w:rsid w:val="00274DDC"/>
    <w:rsid w:val="002754AF"/>
    <w:rsid w:val="00275E87"/>
    <w:rsid w:val="002800D2"/>
    <w:rsid w:val="00281F38"/>
    <w:rsid w:val="0028232C"/>
    <w:rsid w:val="00282638"/>
    <w:rsid w:val="00284634"/>
    <w:rsid w:val="00285EEE"/>
    <w:rsid w:val="0028786A"/>
    <w:rsid w:val="00291145"/>
    <w:rsid w:val="00291649"/>
    <w:rsid w:val="0029330A"/>
    <w:rsid w:val="00295124"/>
    <w:rsid w:val="00295B9C"/>
    <w:rsid w:val="00296D47"/>
    <w:rsid w:val="002A0D63"/>
    <w:rsid w:val="002A1649"/>
    <w:rsid w:val="002A234B"/>
    <w:rsid w:val="002A4624"/>
    <w:rsid w:val="002A4734"/>
    <w:rsid w:val="002A47A4"/>
    <w:rsid w:val="002A484A"/>
    <w:rsid w:val="002A60BC"/>
    <w:rsid w:val="002B0F70"/>
    <w:rsid w:val="002B26C6"/>
    <w:rsid w:val="002B33CA"/>
    <w:rsid w:val="002B3519"/>
    <w:rsid w:val="002B49CE"/>
    <w:rsid w:val="002B6AE0"/>
    <w:rsid w:val="002B755F"/>
    <w:rsid w:val="002C0834"/>
    <w:rsid w:val="002C1A11"/>
    <w:rsid w:val="002C1B1F"/>
    <w:rsid w:val="002C4186"/>
    <w:rsid w:val="002C4376"/>
    <w:rsid w:val="002C6D64"/>
    <w:rsid w:val="002C6F4B"/>
    <w:rsid w:val="002C6FDF"/>
    <w:rsid w:val="002C73C3"/>
    <w:rsid w:val="002C7AE7"/>
    <w:rsid w:val="002D03E2"/>
    <w:rsid w:val="002D4183"/>
    <w:rsid w:val="002D4A59"/>
    <w:rsid w:val="002D5632"/>
    <w:rsid w:val="002D7F1F"/>
    <w:rsid w:val="002E11FC"/>
    <w:rsid w:val="002E12EA"/>
    <w:rsid w:val="002E1FEB"/>
    <w:rsid w:val="002E29BD"/>
    <w:rsid w:val="002E624C"/>
    <w:rsid w:val="002E7AD3"/>
    <w:rsid w:val="002E7B3D"/>
    <w:rsid w:val="002F0139"/>
    <w:rsid w:val="002F165D"/>
    <w:rsid w:val="002F199B"/>
    <w:rsid w:val="002F36D5"/>
    <w:rsid w:val="00300FAA"/>
    <w:rsid w:val="003017A9"/>
    <w:rsid w:val="00306778"/>
    <w:rsid w:val="003073F0"/>
    <w:rsid w:val="00312247"/>
    <w:rsid w:val="00313331"/>
    <w:rsid w:val="0031375A"/>
    <w:rsid w:val="00313A4E"/>
    <w:rsid w:val="00313E3A"/>
    <w:rsid w:val="003147E9"/>
    <w:rsid w:val="00315B50"/>
    <w:rsid w:val="00316077"/>
    <w:rsid w:val="00320A01"/>
    <w:rsid w:val="00321956"/>
    <w:rsid w:val="0032315A"/>
    <w:rsid w:val="00323D5C"/>
    <w:rsid w:val="0032549E"/>
    <w:rsid w:val="003256C6"/>
    <w:rsid w:val="00326686"/>
    <w:rsid w:val="003336A2"/>
    <w:rsid w:val="003363CB"/>
    <w:rsid w:val="00340042"/>
    <w:rsid w:val="00340FF1"/>
    <w:rsid w:val="00342077"/>
    <w:rsid w:val="00343369"/>
    <w:rsid w:val="003438D1"/>
    <w:rsid w:val="00347DAC"/>
    <w:rsid w:val="00351E6F"/>
    <w:rsid w:val="0035394E"/>
    <w:rsid w:val="003541A6"/>
    <w:rsid w:val="00354399"/>
    <w:rsid w:val="00354439"/>
    <w:rsid w:val="00355C3F"/>
    <w:rsid w:val="003564CB"/>
    <w:rsid w:val="00357784"/>
    <w:rsid w:val="003622D2"/>
    <w:rsid w:val="00362F2B"/>
    <w:rsid w:val="00363844"/>
    <w:rsid w:val="00364A8B"/>
    <w:rsid w:val="003713F3"/>
    <w:rsid w:val="003718BF"/>
    <w:rsid w:val="00377152"/>
    <w:rsid w:val="0037792E"/>
    <w:rsid w:val="00384A33"/>
    <w:rsid w:val="00384ED7"/>
    <w:rsid w:val="003850A9"/>
    <w:rsid w:val="00385292"/>
    <w:rsid w:val="00390870"/>
    <w:rsid w:val="003909EB"/>
    <w:rsid w:val="00391246"/>
    <w:rsid w:val="003912BD"/>
    <w:rsid w:val="00393BE0"/>
    <w:rsid w:val="00396581"/>
    <w:rsid w:val="00396F71"/>
    <w:rsid w:val="0039743C"/>
    <w:rsid w:val="003A1095"/>
    <w:rsid w:val="003A384B"/>
    <w:rsid w:val="003A3EAE"/>
    <w:rsid w:val="003A754C"/>
    <w:rsid w:val="003B014C"/>
    <w:rsid w:val="003B29A5"/>
    <w:rsid w:val="003B6053"/>
    <w:rsid w:val="003B64DA"/>
    <w:rsid w:val="003B69EA"/>
    <w:rsid w:val="003C08C6"/>
    <w:rsid w:val="003C0E77"/>
    <w:rsid w:val="003C135E"/>
    <w:rsid w:val="003C1ACA"/>
    <w:rsid w:val="003C3DD1"/>
    <w:rsid w:val="003C430E"/>
    <w:rsid w:val="003C45B0"/>
    <w:rsid w:val="003C63B9"/>
    <w:rsid w:val="003C6AF0"/>
    <w:rsid w:val="003C6E1B"/>
    <w:rsid w:val="003D1928"/>
    <w:rsid w:val="003D35DD"/>
    <w:rsid w:val="003D4610"/>
    <w:rsid w:val="003D4D06"/>
    <w:rsid w:val="003D6859"/>
    <w:rsid w:val="003D7F20"/>
    <w:rsid w:val="003E0E24"/>
    <w:rsid w:val="003E2A6D"/>
    <w:rsid w:val="003E55EE"/>
    <w:rsid w:val="003E584B"/>
    <w:rsid w:val="003E6E7C"/>
    <w:rsid w:val="003E6EA1"/>
    <w:rsid w:val="003E79E0"/>
    <w:rsid w:val="003F00E3"/>
    <w:rsid w:val="003F0EC9"/>
    <w:rsid w:val="003F1B9A"/>
    <w:rsid w:val="0040338A"/>
    <w:rsid w:val="00403648"/>
    <w:rsid w:val="004042DB"/>
    <w:rsid w:val="00404E7D"/>
    <w:rsid w:val="00405D2C"/>
    <w:rsid w:val="004107D6"/>
    <w:rsid w:val="00411E91"/>
    <w:rsid w:val="00411F31"/>
    <w:rsid w:val="00412D4E"/>
    <w:rsid w:val="00412DF0"/>
    <w:rsid w:val="00416127"/>
    <w:rsid w:val="00417DC7"/>
    <w:rsid w:val="00423309"/>
    <w:rsid w:val="00425A1C"/>
    <w:rsid w:val="00425DF1"/>
    <w:rsid w:val="00426AF6"/>
    <w:rsid w:val="00426C24"/>
    <w:rsid w:val="0043182C"/>
    <w:rsid w:val="004319C2"/>
    <w:rsid w:val="00431EF5"/>
    <w:rsid w:val="00433330"/>
    <w:rsid w:val="0043432C"/>
    <w:rsid w:val="00434AAA"/>
    <w:rsid w:val="00435834"/>
    <w:rsid w:val="00436399"/>
    <w:rsid w:val="004379A6"/>
    <w:rsid w:val="00437FE5"/>
    <w:rsid w:val="00441A13"/>
    <w:rsid w:val="00441B88"/>
    <w:rsid w:val="004474E1"/>
    <w:rsid w:val="0045010E"/>
    <w:rsid w:val="00450907"/>
    <w:rsid w:val="0045177A"/>
    <w:rsid w:val="0045191D"/>
    <w:rsid w:val="00453C22"/>
    <w:rsid w:val="00457201"/>
    <w:rsid w:val="00460CD2"/>
    <w:rsid w:val="00460D65"/>
    <w:rsid w:val="004619E0"/>
    <w:rsid w:val="00461E0E"/>
    <w:rsid w:val="004625F4"/>
    <w:rsid w:val="0046492C"/>
    <w:rsid w:val="00471529"/>
    <w:rsid w:val="00473304"/>
    <w:rsid w:val="00473C88"/>
    <w:rsid w:val="004763A9"/>
    <w:rsid w:val="00477D3F"/>
    <w:rsid w:val="00481531"/>
    <w:rsid w:val="0048207E"/>
    <w:rsid w:val="00483EC0"/>
    <w:rsid w:val="00484ED6"/>
    <w:rsid w:val="004854E8"/>
    <w:rsid w:val="00485E93"/>
    <w:rsid w:val="00486276"/>
    <w:rsid w:val="0048742C"/>
    <w:rsid w:val="0049071D"/>
    <w:rsid w:val="0049257B"/>
    <w:rsid w:val="00493993"/>
    <w:rsid w:val="004944A5"/>
    <w:rsid w:val="0049462E"/>
    <w:rsid w:val="00494B75"/>
    <w:rsid w:val="00496732"/>
    <w:rsid w:val="00496E60"/>
    <w:rsid w:val="00497250"/>
    <w:rsid w:val="004A0CF5"/>
    <w:rsid w:val="004A0DE6"/>
    <w:rsid w:val="004A0DFB"/>
    <w:rsid w:val="004A1120"/>
    <w:rsid w:val="004A1895"/>
    <w:rsid w:val="004A1A46"/>
    <w:rsid w:val="004A2029"/>
    <w:rsid w:val="004A303F"/>
    <w:rsid w:val="004A4973"/>
    <w:rsid w:val="004A6B34"/>
    <w:rsid w:val="004A6FE4"/>
    <w:rsid w:val="004A77F2"/>
    <w:rsid w:val="004B0992"/>
    <w:rsid w:val="004B1E0D"/>
    <w:rsid w:val="004B2976"/>
    <w:rsid w:val="004B4225"/>
    <w:rsid w:val="004C0187"/>
    <w:rsid w:val="004C0CB2"/>
    <w:rsid w:val="004C0D1C"/>
    <w:rsid w:val="004C2486"/>
    <w:rsid w:val="004C55E6"/>
    <w:rsid w:val="004D08B0"/>
    <w:rsid w:val="004D3CCC"/>
    <w:rsid w:val="004D58B1"/>
    <w:rsid w:val="004D5906"/>
    <w:rsid w:val="004E2432"/>
    <w:rsid w:val="004E38A0"/>
    <w:rsid w:val="004E4907"/>
    <w:rsid w:val="004E5BBE"/>
    <w:rsid w:val="004E6E3E"/>
    <w:rsid w:val="004E707B"/>
    <w:rsid w:val="004E77A4"/>
    <w:rsid w:val="004F0B39"/>
    <w:rsid w:val="004F1BE3"/>
    <w:rsid w:val="004F234C"/>
    <w:rsid w:val="004F44C7"/>
    <w:rsid w:val="004F6097"/>
    <w:rsid w:val="004F75F5"/>
    <w:rsid w:val="004F7FD8"/>
    <w:rsid w:val="005001B6"/>
    <w:rsid w:val="00500575"/>
    <w:rsid w:val="00500C1A"/>
    <w:rsid w:val="00501FFF"/>
    <w:rsid w:val="00502DAF"/>
    <w:rsid w:val="00503032"/>
    <w:rsid w:val="005033AD"/>
    <w:rsid w:val="005043E4"/>
    <w:rsid w:val="005069C2"/>
    <w:rsid w:val="00506F2F"/>
    <w:rsid w:val="00507F6E"/>
    <w:rsid w:val="00510EC7"/>
    <w:rsid w:val="00510F35"/>
    <w:rsid w:val="0051227C"/>
    <w:rsid w:val="005133E5"/>
    <w:rsid w:val="00513504"/>
    <w:rsid w:val="00514CC7"/>
    <w:rsid w:val="0051781A"/>
    <w:rsid w:val="005215D0"/>
    <w:rsid w:val="00522D1C"/>
    <w:rsid w:val="0052452C"/>
    <w:rsid w:val="005269EE"/>
    <w:rsid w:val="00527650"/>
    <w:rsid w:val="00527810"/>
    <w:rsid w:val="0053078D"/>
    <w:rsid w:val="00530B96"/>
    <w:rsid w:val="00530DD1"/>
    <w:rsid w:val="005313B0"/>
    <w:rsid w:val="005322B9"/>
    <w:rsid w:val="00532591"/>
    <w:rsid w:val="00536004"/>
    <w:rsid w:val="00536AA7"/>
    <w:rsid w:val="005375C5"/>
    <w:rsid w:val="00553E28"/>
    <w:rsid w:val="00553F81"/>
    <w:rsid w:val="00557430"/>
    <w:rsid w:val="00557C06"/>
    <w:rsid w:val="00557CBD"/>
    <w:rsid w:val="00557E67"/>
    <w:rsid w:val="00561E05"/>
    <w:rsid w:val="00567596"/>
    <w:rsid w:val="00567A8D"/>
    <w:rsid w:val="00567FB4"/>
    <w:rsid w:val="00571370"/>
    <w:rsid w:val="0057379F"/>
    <w:rsid w:val="00573CBC"/>
    <w:rsid w:val="00576E5D"/>
    <w:rsid w:val="005805D3"/>
    <w:rsid w:val="00581A27"/>
    <w:rsid w:val="005831B7"/>
    <w:rsid w:val="00583CE9"/>
    <w:rsid w:val="00585504"/>
    <w:rsid w:val="00585B65"/>
    <w:rsid w:val="00586E95"/>
    <w:rsid w:val="00592531"/>
    <w:rsid w:val="005953AE"/>
    <w:rsid w:val="005966B4"/>
    <w:rsid w:val="005977A9"/>
    <w:rsid w:val="005A3722"/>
    <w:rsid w:val="005A3E5E"/>
    <w:rsid w:val="005A424E"/>
    <w:rsid w:val="005A4442"/>
    <w:rsid w:val="005A4D01"/>
    <w:rsid w:val="005A4ECE"/>
    <w:rsid w:val="005B1D1F"/>
    <w:rsid w:val="005B1EDF"/>
    <w:rsid w:val="005B2F47"/>
    <w:rsid w:val="005B30F4"/>
    <w:rsid w:val="005B6E42"/>
    <w:rsid w:val="005C072D"/>
    <w:rsid w:val="005C1254"/>
    <w:rsid w:val="005C1F74"/>
    <w:rsid w:val="005C2F12"/>
    <w:rsid w:val="005C4574"/>
    <w:rsid w:val="005C69DD"/>
    <w:rsid w:val="005D1E57"/>
    <w:rsid w:val="005D363F"/>
    <w:rsid w:val="005D3CB6"/>
    <w:rsid w:val="005D5070"/>
    <w:rsid w:val="005D6490"/>
    <w:rsid w:val="005D7DA6"/>
    <w:rsid w:val="005E0A35"/>
    <w:rsid w:val="005E2BFB"/>
    <w:rsid w:val="005E4D23"/>
    <w:rsid w:val="005E67D5"/>
    <w:rsid w:val="005E7925"/>
    <w:rsid w:val="005F0547"/>
    <w:rsid w:val="005F40AB"/>
    <w:rsid w:val="005F4B84"/>
    <w:rsid w:val="005F7417"/>
    <w:rsid w:val="005F7E0E"/>
    <w:rsid w:val="006000BC"/>
    <w:rsid w:val="006016C7"/>
    <w:rsid w:val="0060237E"/>
    <w:rsid w:val="00605A72"/>
    <w:rsid w:val="00605E49"/>
    <w:rsid w:val="006068E0"/>
    <w:rsid w:val="00606ADF"/>
    <w:rsid w:val="006124CF"/>
    <w:rsid w:val="00612E1F"/>
    <w:rsid w:val="006166CF"/>
    <w:rsid w:val="00617B6B"/>
    <w:rsid w:val="0062110B"/>
    <w:rsid w:val="0062172C"/>
    <w:rsid w:val="00621BE5"/>
    <w:rsid w:val="0062230C"/>
    <w:rsid w:val="0062366D"/>
    <w:rsid w:val="0062429E"/>
    <w:rsid w:val="00624A58"/>
    <w:rsid w:val="00626221"/>
    <w:rsid w:val="0062727C"/>
    <w:rsid w:val="006344A2"/>
    <w:rsid w:val="006363E6"/>
    <w:rsid w:val="00640F20"/>
    <w:rsid w:val="0064361D"/>
    <w:rsid w:val="00643AF2"/>
    <w:rsid w:val="00644B4A"/>
    <w:rsid w:val="00646FE5"/>
    <w:rsid w:val="006470ED"/>
    <w:rsid w:val="0064779C"/>
    <w:rsid w:val="00655555"/>
    <w:rsid w:val="00655BF3"/>
    <w:rsid w:val="006575B3"/>
    <w:rsid w:val="0065773B"/>
    <w:rsid w:val="0066036F"/>
    <w:rsid w:val="00661198"/>
    <w:rsid w:val="00662AE1"/>
    <w:rsid w:val="00665344"/>
    <w:rsid w:val="00665E5E"/>
    <w:rsid w:val="00671200"/>
    <w:rsid w:val="0067199A"/>
    <w:rsid w:val="00671AE7"/>
    <w:rsid w:val="006727A3"/>
    <w:rsid w:val="00672ABB"/>
    <w:rsid w:val="00672EE0"/>
    <w:rsid w:val="00680336"/>
    <w:rsid w:val="0068033D"/>
    <w:rsid w:val="00683893"/>
    <w:rsid w:val="00686D96"/>
    <w:rsid w:val="00687F15"/>
    <w:rsid w:val="00690CB1"/>
    <w:rsid w:val="00690FF6"/>
    <w:rsid w:val="00691A8D"/>
    <w:rsid w:val="00692B7F"/>
    <w:rsid w:val="00693399"/>
    <w:rsid w:val="00695D52"/>
    <w:rsid w:val="006A4915"/>
    <w:rsid w:val="006A7399"/>
    <w:rsid w:val="006B10E7"/>
    <w:rsid w:val="006B117E"/>
    <w:rsid w:val="006B5D03"/>
    <w:rsid w:val="006B7C2C"/>
    <w:rsid w:val="006C3651"/>
    <w:rsid w:val="006C77CF"/>
    <w:rsid w:val="006D19A8"/>
    <w:rsid w:val="006D4342"/>
    <w:rsid w:val="006D4B60"/>
    <w:rsid w:val="006D50E4"/>
    <w:rsid w:val="006D6B99"/>
    <w:rsid w:val="006D6CE0"/>
    <w:rsid w:val="006D724F"/>
    <w:rsid w:val="006E01A4"/>
    <w:rsid w:val="006E1271"/>
    <w:rsid w:val="006E153E"/>
    <w:rsid w:val="006E22DA"/>
    <w:rsid w:val="006E398B"/>
    <w:rsid w:val="006E6909"/>
    <w:rsid w:val="006F0AB2"/>
    <w:rsid w:val="006F22C2"/>
    <w:rsid w:val="006F604D"/>
    <w:rsid w:val="00700E06"/>
    <w:rsid w:val="0070253D"/>
    <w:rsid w:val="0070560F"/>
    <w:rsid w:val="007058F7"/>
    <w:rsid w:val="007076C3"/>
    <w:rsid w:val="007155FA"/>
    <w:rsid w:val="007165BC"/>
    <w:rsid w:val="00717E00"/>
    <w:rsid w:val="0072496D"/>
    <w:rsid w:val="007262EE"/>
    <w:rsid w:val="00726444"/>
    <w:rsid w:val="00726F54"/>
    <w:rsid w:val="007275AD"/>
    <w:rsid w:val="007305CB"/>
    <w:rsid w:val="007347C0"/>
    <w:rsid w:val="0073482E"/>
    <w:rsid w:val="0073484F"/>
    <w:rsid w:val="00747798"/>
    <w:rsid w:val="0075107F"/>
    <w:rsid w:val="0076009C"/>
    <w:rsid w:val="00762E7E"/>
    <w:rsid w:val="007665EE"/>
    <w:rsid w:val="00766A0B"/>
    <w:rsid w:val="00767374"/>
    <w:rsid w:val="00767D3E"/>
    <w:rsid w:val="00770C1C"/>
    <w:rsid w:val="0077164C"/>
    <w:rsid w:val="00771B16"/>
    <w:rsid w:val="0077345F"/>
    <w:rsid w:val="007754E9"/>
    <w:rsid w:val="00775E07"/>
    <w:rsid w:val="00775FBB"/>
    <w:rsid w:val="0077644D"/>
    <w:rsid w:val="00776456"/>
    <w:rsid w:val="0078068F"/>
    <w:rsid w:val="00783F75"/>
    <w:rsid w:val="00787C3B"/>
    <w:rsid w:val="007909D3"/>
    <w:rsid w:val="00793DD6"/>
    <w:rsid w:val="007A1A34"/>
    <w:rsid w:val="007A2615"/>
    <w:rsid w:val="007A3190"/>
    <w:rsid w:val="007A33B6"/>
    <w:rsid w:val="007A461C"/>
    <w:rsid w:val="007A7FA5"/>
    <w:rsid w:val="007B4226"/>
    <w:rsid w:val="007B6D4D"/>
    <w:rsid w:val="007B7073"/>
    <w:rsid w:val="007B7F4F"/>
    <w:rsid w:val="007C0523"/>
    <w:rsid w:val="007C32A5"/>
    <w:rsid w:val="007C3BDE"/>
    <w:rsid w:val="007C3C7D"/>
    <w:rsid w:val="007D1BE8"/>
    <w:rsid w:val="007D3B85"/>
    <w:rsid w:val="007D415F"/>
    <w:rsid w:val="007D4760"/>
    <w:rsid w:val="007D50BC"/>
    <w:rsid w:val="007E1387"/>
    <w:rsid w:val="007E1C8D"/>
    <w:rsid w:val="007E270D"/>
    <w:rsid w:val="007E43E0"/>
    <w:rsid w:val="007E44EF"/>
    <w:rsid w:val="007E543C"/>
    <w:rsid w:val="007E6120"/>
    <w:rsid w:val="007E6CEC"/>
    <w:rsid w:val="007F029A"/>
    <w:rsid w:val="007F0613"/>
    <w:rsid w:val="007F1496"/>
    <w:rsid w:val="007F32FE"/>
    <w:rsid w:val="007F65D5"/>
    <w:rsid w:val="007F6A67"/>
    <w:rsid w:val="007F75F3"/>
    <w:rsid w:val="008007EA"/>
    <w:rsid w:val="00800E79"/>
    <w:rsid w:val="00801104"/>
    <w:rsid w:val="008015EC"/>
    <w:rsid w:val="00802058"/>
    <w:rsid w:val="0080618E"/>
    <w:rsid w:val="008067BB"/>
    <w:rsid w:val="0081179B"/>
    <w:rsid w:val="00812413"/>
    <w:rsid w:val="00813930"/>
    <w:rsid w:val="00813E9B"/>
    <w:rsid w:val="0081422E"/>
    <w:rsid w:val="00821CE0"/>
    <w:rsid w:val="00822C01"/>
    <w:rsid w:val="00826E0E"/>
    <w:rsid w:val="00830A35"/>
    <w:rsid w:val="00831265"/>
    <w:rsid w:val="0083276D"/>
    <w:rsid w:val="00832B3A"/>
    <w:rsid w:val="00834CF1"/>
    <w:rsid w:val="0083694D"/>
    <w:rsid w:val="0083760E"/>
    <w:rsid w:val="00840670"/>
    <w:rsid w:val="00841425"/>
    <w:rsid w:val="00844707"/>
    <w:rsid w:val="00845516"/>
    <w:rsid w:val="008457AF"/>
    <w:rsid w:val="00847626"/>
    <w:rsid w:val="008510FA"/>
    <w:rsid w:val="00851F12"/>
    <w:rsid w:val="00852399"/>
    <w:rsid w:val="0085300B"/>
    <w:rsid w:val="0085350B"/>
    <w:rsid w:val="0085417E"/>
    <w:rsid w:val="0085432E"/>
    <w:rsid w:val="00854533"/>
    <w:rsid w:val="0085753F"/>
    <w:rsid w:val="0086159A"/>
    <w:rsid w:val="00861AEC"/>
    <w:rsid w:val="00863CD2"/>
    <w:rsid w:val="00865287"/>
    <w:rsid w:val="00867015"/>
    <w:rsid w:val="008676AE"/>
    <w:rsid w:val="008737ED"/>
    <w:rsid w:val="00882679"/>
    <w:rsid w:val="0088339F"/>
    <w:rsid w:val="00883A04"/>
    <w:rsid w:val="00884E63"/>
    <w:rsid w:val="008867BD"/>
    <w:rsid w:val="00886D39"/>
    <w:rsid w:val="00887466"/>
    <w:rsid w:val="00891BAB"/>
    <w:rsid w:val="0089257A"/>
    <w:rsid w:val="00892B25"/>
    <w:rsid w:val="008934CE"/>
    <w:rsid w:val="00893EDE"/>
    <w:rsid w:val="00896934"/>
    <w:rsid w:val="008A0544"/>
    <w:rsid w:val="008A13B0"/>
    <w:rsid w:val="008A3227"/>
    <w:rsid w:val="008A4F3D"/>
    <w:rsid w:val="008A7706"/>
    <w:rsid w:val="008B4989"/>
    <w:rsid w:val="008B4DAF"/>
    <w:rsid w:val="008B7865"/>
    <w:rsid w:val="008C02CA"/>
    <w:rsid w:val="008C172B"/>
    <w:rsid w:val="008C1E2C"/>
    <w:rsid w:val="008C2CCD"/>
    <w:rsid w:val="008C4CBB"/>
    <w:rsid w:val="008D137B"/>
    <w:rsid w:val="008D192A"/>
    <w:rsid w:val="008D38A7"/>
    <w:rsid w:val="008D51D7"/>
    <w:rsid w:val="008E0E62"/>
    <w:rsid w:val="008E2CCF"/>
    <w:rsid w:val="008E6C47"/>
    <w:rsid w:val="008F0B52"/>
    <w:rsid w:val="008F38CC"/>
    <w:rsid w:val="008F38E6"/>
    <w:rsid w:val="008F432F"/>
    <w:rsid w:val="008F4AEF"/>
    <w:rsid w:val="008F5295"/>
    <w:rsid w:val="008F6C00"/>
    <w:rsid w:val="008F7A9F"/>
    <w:rsid w:val="00902FA3"/>
    <w:rsid w:val="00904B4D"/>
    <w:rsid w:val="0090773F"/>
    <w:rsid w:val="009101FF"/>
    <w:rsid w:val="00911069"/>
    <w:rsid w:val="00912CAE"/>
    <w:rsid w:val="0091425F"/>
    <w:rsid w:val="00914FE3"/>
    <w:rsid w:val="009150E1"/>
    <w:rsid w:val="00915D94"/>
    <w:rsid w:val="00915FAB"/>
    <w:rsid w:val="009207BF"/>
    <w:rsid w:val="00920A53"/>
    <w:rsid w:val="00920DE1"/>
    <w:rsid w:val="00922367"/>
    <w:rsid w:val="00926ECF"/>
    <w:rsid w:val="00930E21"/>
    <w:rsid w:val="00932568"/>
    <w:rsid w:val="009325A0"/>
    <w:rsid w:val="0093689D"/>
    <w:rsid w:val="009378C9"/>
    <w:rsid w:val="00940244"/>
    <w:rsid w:val="00941AE2"/>
    <w:rsid w:val="00942E1B"/>
    <w:rsid w:val="00944629"/>
    <w:rsid w:val="00944E9E"/>
    <w:rsid w:val="00945392"/>
    <w:rsid w:val="00945C7C"/>
    <w:rsid w:val="00946FF8"/>
    <w:rsid w:val="00953EF8"/>
    <w:rsid w:val="00955919"/>
    <w:rsid w:val="00956481"/>
    <w:rsid w:val="009565D8"/>
    <w:rsid w:val="00962A71"/>
    <w:rsid w:val="0096548E"/>
    <w:rsid w:val="009678CA"/>
    <w:rsid w:val="00973AFB"/>
    <w:rsid w:val="00974038"/>
    <w:rsid w:val="00974948"/>
    <w:rsid w:val="00976B8C"/>
    <w:rsid w:val="009816DE"/>
    <w:rsid w:val="00984986"/>
    <w:rsid w:val="00985B68"/>
    <w:rsid w:val="00986BAC"/>
    <w:rsid w:val="00986FE2"/>
    <w:rsid w:val="0098713D"/>
    <w:rsid w:val="00990D71"/>
    <w:rsid w:val="00991B74"/>
    <w:rsid w:val="00992CC7"/>
    <w:rsid w:val="00994202"/>
    <w:rsid w:val="00994348"/>
    <w:rsid w:val="00996EA3"/>
    <w:rsid w:val="009A03CF"/>
    <w:rsid w:val="009A2889"/>
    <w:rsid w:val="009A29E8"/>
    <w:rsid w:val="009A2C12"/>
    <w:rsid w:val="009A2D9B"/>
    <w:rsid w:val="009A3CF6"/>
    <w:rsid w:val="009A55A7"/>
    <w:rsid w:val="009A6140"/>
    <w:rsid w:val="009B0189"/>
    <w:rsid w:val="009B0DA5"/>
    <w:rsid w:val="009B26E2"/>
    <w:rsid w:val="009B2BFF"/>
    <w:rsid w:val="009B2CC8"/>
    <w:rsid w:val="009B4156"/>
    <w:rsid w:val="009B43DE"/>
    <w:rsid w:val="009B48E2"/>
    <w:rsid w:val="009B4C09"/>
    <w:rsid w:val="009B51A0"/>
    <w:rsid w:val="009B7C9E"/>
    <w:rsid w:val="009C0089"/>
    <w:rsid w:val="009C08F1"/>
    <w:rsid w:val="009C1E69"/>
    <w:rsid w:val="009C7B7D"/>
    <w:rsid w:val="009D258F"/>
    <w:rsid w:val="009D2B65"/>
    <w:rsid w:val="009D6C23"/>
    <w:rsid w:val="009D7EA6"/>
    <w:rsid w:val="009E0FA4"/>
    <w:rsid w:val="009E4B22"/>
    <w:rsid w:val="009E622A"/>
    <w:rsid w:val="009E6D4E"/>
    <w:rsid w:val="009E78F2"/>
    <w:rsid w:val="009E7D4B"/>
    <w:rsid w:val="009F4727"/>
    <w:rsid w:val="009F4C09"/>
    <w:rsid w:val="009F50A1"/>
    <w:rsid w:val="009F66E9"/>
    <w:rsid w:val="009F675B"/>
    <w:rsid w:val="009F798E"/>
    <w:rsid w:val="00A00213"/>
    <w:rsid w:val="00A0053F"/>
    <w:rsid w:val="00A011EA"/>
    <w:rsid w:val="00A0217D"/>
    <w:rsid w:val="00A0561A"/>
    <w:rsid w:val="00A073FF"/>
    <w:rsid w:val="00A078D5"/>
    <w:rsid w:val="00A079D7"/>
    <w:rsid w:val="00A1259B"/>
    <w:rsid w:val="00A14518"/>
    <w:rsid w:val="00A1613C"/>
    <w:rsid w:val="00A1717A"/>
    <w:rsid w:val="00A17DF1"/>
    <w:rsid w:val="00A17FEB"/>
    <w:rsid w:val="00A20A51"/>
    <w:rsid w:val="00A2417E"/>
    <w:rsid w:val="00A24F44"/>
    <w:rsid w:val="00A31F68"/>
    <w:rsid w:val="00A32601"/>
    <w:rsid w:val="00A34154"/>
    <w:rsid w:val="00A35077"/>
    <w:rsid w:val="00A36748"/>
    <w:rsid w:val="00A36906"/>
    <w:rsid w:val="00A375DF"/>
    <w:rsid w:val="00A4172A"/>
    <w:rsid w:val="00A43D89"/>
    <w:rsid w:val="00A4488B"/>
    <w:rsid w:val="00A50C04"/>
    <w:rsid w:val="00A51F69"/>
    <w:rsid w:val="00A51FA6"/>
    <w:rsid w:val="00A5392F"/>
    <w:rsid w:val="00A54104"/>
    <w:rsid w:val="00A55311"/>
    <w:rsid w:val="00A5680D"/>
    <w:rsid w:val="00A61E54"/>
    <w:rsid w:val="00A63024"/>
    <w:rsid w:val="00A642AE"/>
    <w:rsid w:val="00A64DCE"/>
    <w:rsid w:val="00A65528"/>
    <w:rsid w:val="00A65D36"/>
    <w:rsid w:val="00A70CDD"/>
    <w:rsid w:val="00A75486"/>
    <w:rsid w:val="00A763D2"/>
    <w:rsid w:val="00A81031"/>
    <w:rsid w:val="00A8632E"/>
    <w:rsid w:val="00A86A1C"/>
    <w:rsid w:val="00A86F57"/>
    <w:rsid w:val="00A90762"/>
    <w:rsid w:val="00A91F6F"/>
    <w:rsid w:val="00A96D54"/>
    <w:rsid w:val="00A97A13"/>
    <w:rsid w:val="00AA19E6"/>
    <w:rsid w:val="00AA1F94"/>
    <w:rsid w:val="00AA43BA"/>
    <w:rsid w:val="00AA4FDC"/>
    <w:rsid w:val="00AA74C1"/>
    <w:rsid w:val="00AB164F"/>
    <w:rsid w:val="00AB1D28"/>
    <w:rsid w:val="00AB1D7A"/>
    <w:rsid w:val="00AB1F04"/>
    <w:rsid w:val="00AB433D"/>
    <w:rsid w:val="00AB47DE"/>
    <w:rsid w:val="00AB7640"/>
    <w:rsid w:val="00AC0FC6"/>
    <w:rsid w:val="00AC2B36"/>
    <w:rsid w:val="00AC4178"/>
    <w:rsid w:val="00AC59F5"/>
    <w:rsid w:val="00AC5D00"/>
    <w:rsid w:val="00AC70A6"/>
    <w:rsid w:val="00AD00D5"/>
    <w:rsid w:val="00AD0186"/>
    <w:rsid w:val="00AD03B5"/>
    <w:rsid w:val="00AD0657"/>
    <w:rsid w:val="00AD0A35"/>
    <w:rsid w:val="00AD3369"/>
    <w:rsid w:val="00AD35D8"/>
    <w:rsid w:val="00AD374D"/>
    <w:rsid w:val="00AD37BD"/>
    <w:rsid w:val="00AD6D4F"/>
    <w:rsid w:val="00AD6EFA"/>
    <w:rsid w:val="00AD7F3D"/>
    <w:rsid w:val="00AE1669"/>
    <w:rsid w:val="00AE178E"/>
    <w:rsid w:val="00AE1D7C"/>
    <w:rsid w:val="00AE27B6"/>
    <w:rsid w:val="00AE3376"/>
    <w:rsid w:val="00AE47E4"/>
    <w:rsid w:val="00AE4FA6"/>
    <w:rsid w:val="00AE74B1"/>
    <w:rsid w:val="00AF39C2"/>
    <w:rsid w:val="00AF4450"/>
    <w:rsid w:val="00AF4910"/>
    <w:rsid w:val="00AF636B"/>
    <w:rsid w:val="00AF68B3"/>
    <w:rsid w:val="00B02419"/>
    <w:rsid w:val="00B05F90"/>
    <w:rsid w:val="00B076AD"/>
    <w:rsid w:val="00B10B8D"/>
    <w:rsid w:val="00B12713"/>
    <w:rsid w:val="00B14417"/>
    <w:rsid w:val="00B148ED"/>
    <w:rsid w:val="00B14E97"/>
    <w:rsid w:val="00B14F63"/>
    <w:rsid w:val="00B15850"/>
    <w:rsid w:val="00B159AF"/>
    <w:rsid w:val="00B16FC8"/>
    <w:rsid w:val="00B2375F"/>
    <w:rsid w:val="00B26F0B"/>
    <w:rsid w:val="00B27C19"/>
    <w:rsid w:val="00B313EE"/>
    <w:rsid w:val="00B31707"/>
    <w:rsid w:val="00B32A85"/>
    <w:rsid w:val="00B349C6"/>
    <w:rsid w:val="00B34FA3"/>
    <w:rsid w:val="00B372FF"/>
    <w:rsid w:val="00B41919"/>
    <w:rsid w:val="00B4271D"/>
    <w:rsid w:val="00B43EC3"/>
    <w:rsid w:val="00B4654B"/>
    <w:rsid w:val="00B46D8F"/>
    <w:rsid w:val="00B46F27"/>
    <w:rsid w:val="00B47CB8"/>
    <w:rsid w:val="00B5047E"/>
    <w:rsid w:val="00B5145A"/>
    <w:rsid w:val="00B52095"/>
    <w:rsid w:val="00B52BFD"/>
    <w:rsid w:val="00B5548E"/>
    <w:rsid w:val="00B562A2"/>
    <w:rsid w:val="00B5659C"/>
    <w:rsid w:val="00B579FC"/>
    <w:rsid w:val="00B61D30"/>
    <w:rsid w:val="00B62289"/>
    <w:rsid w:val="00B66DBF"/>
    <w:rsid w:val="00B705A5"/>
    <w:rsid w:val="00B73CA7"/>
    <w:rsid w:val="00B75071"/>
    <w:rsid w:val="00B76E17"/>
    <w:rsid w:val="00B80EAB"/>
    <w:rsid w:val="00B816D9"/>
    <w:rsid w:val="00B83C36"/>
    <w:rsid w:val="00B8496E"/>
    <w:rsid w:val="00B86804"/>
    <w:rsid w:val="00B86AB3"/>
    <w:rsid w:val="00B87459"/>
    <w:rsid w:val="00B90CB1"/>
    <w:rsid w:val="00B90EDB"/>
    <w:rsid w:val="00B92881"/>
    <w:rsid w:val="00B95549"/>
    <w:rsid w:val="00B978F0"/>
    <w:rsid w:val="00BA0A1E"/>
    <w:rsid w:val="00BA2836"/>
    <w:rsid w:val="00BA39CF"/>
    <w:rsid w:val="00BA4522"/>
    <w:rsid w:val="00BA4E95"/>
    <w:rsid w:val="00BB35E8"/>
    <w:rsid w:val="00BC2F30"/>
    <w:rsid w:val="00BC41C1"/>
    <w:rsid w:val="00BC5D0D"/>
    <w:rsid w:val="00BC61EE"/>
    <w:rsid w:val="00BD4C71"/>
    <w:rsid w:val="00BD6FC9"/>
    <w:rsid w:val="00BE1380"/>
    <w:rsid w:val="00BE3026"/>
    <w:rsid w:val="00BE5D76"/>
    <w:rsid w:val="00BE7AF2"/>
    <w:rsid w:val="00BE7B28"/>
    <w:rsid w:val="00BE7C7C"/>
    <w:rsid w:val="00BF0C28"/>
    <w:rsid w:val="00BF1D19"/>
    <w:rsid w:val="00BF2413"/>
    <w:rsid w:val="00BF5F3D"/>
    <w:rsid w:val="00BF6D43"/>
    <w:rsid w:val="00C005FC"/>
    <w:rsid w:val="00C008C0"/>
    <w:rsid w:val="00C037FD"/>
    <w:rsid w:val="00C04EA6"/>
    <w:rsid w:val="00C05FB1"/>
    <w:rsid w:val="00C066E5"/>
    <w:rsid w:val="00C1321B"/>
    <w:rsid w:val="00C210A7"/>
    <w:rsid w:val="00C211CF"/>
    <w:rsid w:val="00C21558"/>
    <w:rsid w:val="00C228AB"/>
    <w:rsid w:val="00C26827"/>
    <w:rsid w:val="00C30104"/>
    <w:rsid w:val="00C30866"/>
    <w:rsid w:val="00C31FC4"/>
    <w:rsid w:val="00C321EE"/>
    <w:rsid w:val="00C33E98"/>
    <w:rsid w:val="00C33F6E"/>
    <w:rsid w:val="00C36D4D"/>
    <w:rsid w:val="00C40D0B"/>
    <w:rsid w:val="00C43029"/>
    <w:rsid w:val="00C44202"/>
    <w:rsid w:val="00C444AC"/>
    <w:rsid w:val="00C44DC4"/>
    <w:rsid w:val="00C4508B"/>
    <w:rsid w:val="00C45CA2"/>
    <w:rsid w:val="00C46A51"/>
    <w:rsid w:val="00C471A0"/>
    <w:rsid w:val="00C472CE"/>
    <w:rsid w:val="00C4788F"/>
    <w:rsid w:val="00C478E4"/>
    <w:rsid w:val="00C47A1B"/>
    <w:rsid w:val="00C506A9"/>
    <w:rsid w:val="00C53134"/>
    <w:rsid w:val="00C56D9E"/>
    <w:rsid w:val="00C620CA"/>
    <w:rsid w:val="00C623BC"/>
    <w:rsid w:val="00C64BAD"/>
    <w:rsid w:val="00C66297"/>
    <w:rsid w:val="00C71673"/>
    <w:rsid w:val="00C723C2"/>
    <w:rsid w:val="00C723FF"/>
    <w:rsid w:val="00C74B84"/>
    <w:rsid w:val="00C75889"/>
    <w:rsid w:val="00C80326"/>
    <w:rsid w:val="00C8136D"/>
    <w:rsid w:val="00C8275D"/>
    <w:rsid w:val="00C83FB5"/>
    <w:rsid w:val="00C8534F"/>
    <w:rsid w:val="00C86191"/>
    <w:rsid w:val="00C86E1D"/>
    <w:rsid w:val="00C9112A"/>
    <w:rsid w:val="00C92536"/>
    <w:rsid w:val="00C93FC1"/>
    <w:rsid w:val="00C941BD"/>
    <w:rsid w:val="00C94B09"/>
    <w:rsid w:val="00C94BEF"/>
    <w:rsid w:val="00C96127"/>
    <w:rsid w:val="00C96C5E"/>
    <w:rsid w:val="00C96C77"/>
    <w:rsid w:val="00CA2A7A"/>
    <w:rsid w:val="00CA38B0"/>
    <w:rsid w:val="00CA47B1"/>
    <w:rsid w:val="00CA52E4"/>
    <w:rsid w:val="00CA594F"/>
    <w:rsid w:val="00CA7CE1"/>
    <w:rsid w:val="00CB2816"/>
    <w:rsid w:val="00CB413C"/>
    <w:rsid w:val="00CB5FA1"/>
    <w:rsid w:val="00CC0DC5"/>
    <w:rsid w:val="00CC18A5"/>
    <w:rsid w:val="00CC1BAF"/>
    <w:rsid w:val="00CC30CE"/>
    <w:rsid w:val="00CC42BA"/>
    <w:rsid w:val="00CC5771"/>
    <w:rsid w:val="00CC6CB8"/>
    <w:rsid w:val="00CD4765"/>
    <w:rsid w:val="00CD4F4D"/>
    <w:rsid w:val="00CD5F49"/>
    <w:rsid w:val="00CD6B57"/>
    <w:rsid w:val="00CE5088"/>
    <w:rsid w:val="00CF1DED"/>
    <w:rsid w:val="00CF33A1"/>
    <w:rsid w:val="00CF3BEE"/>
    <w:rsid w:val="00CF3ECB"/>
    <w:rsid w:val="00CF6B57"/>
    <w:rsid w:val="00CF7329"/>
    <w:rsid w:val="00D00E0E"/>
    <w:rsid w:val="00D02554"/>
    <w:rsid w:val="00D0318F"/>
    <w:rsid w:val="00D03DCC"/>
    <w:rsid w:val="00D03FFD"/>
    <w:rsid w:val="00D04332"/>
    <w:rsid w:val="00D056CE"/>
    <w:rsid w:val="00D05802"/>
    <w:rsid w:val="00D07FFA"/>
    <w:rsid w:val="00D10EF9"/>
    <w:rsid w:val="00D13FAC"/>
    <w:rsid w:val="00D16546"/>
    <w:rsid w:val="00D17EF0"/>
    <w:rsid w:val="00D21B08"/>
    <w:rsid w:val="00D2276C"/>
    <w:rsid w:val="00D23707"/>
    <w:rsid w:val="00D24E83"/>
    <w:rsid w:val="00D33B3A"/>
    <w:rsid w:val="00D33BFE"/>
    <w:rsid w:val="00D3406A"/>
    <w:rsid w:val="00D360F3"/>
    <w:rsid w:val="00D373B0"/>
    <w:rsid w:val="00D40918"/>
    <w:rsid w:val="00D40E52"/>
    <w:rsid w:val="00D415A7"/>
    <w:rsid w:val="00D4218F"/>
    <w:rsid w:val="00D443AE"/>
    <w:rsid w:val="00D462E1"/>
    <w:rsid w:val="00D52F74"/>
    <w:rsid w:val="00D541F2"/>
    <w:rsid w:val="00D564FC"/>
    <w:rsid w:val="00D569F0"/>
    <w:rsid w:val="00D60640"/>
    <w:rsid w:val="00D63DD7"/>
    <w:rsid w:val="00D64357"/>
    <w:rsid w:val="00D65126"/>
    <w:rsid w:val="00D726AF"/>
    <w:rsid w:val="00D7281F"/>
    <w:rsid w:val="00D73049"/>
    <w:rsid w:val="00D76A8B"/>
    <w:rsid w:val="00D77FDB"/>
    <w:rsid w:val="00D80318"/>
    <w:rsid w:val="00D8227F"/>
    <w:rsid w:val="00D82DD2"/>
    <w:rsid w:val="00D84B53"/>
    <w:rsid w:val="00D90BC2"/>
    <w:rsid w:val="00D917A1"/>
    <w:rsid w:val="00D93537"/>
    <w:rsid w:val="00D93FC1"/>
    <w:rsid w:val="00D96663"/>
    <w:rsid w:val="00DA0653"/>
    <w:rsid w:val="00DA1DC5"/>
    <w:rsid w:val="00DA1EC9"/>
    <w:rsid w:val="00DA24E2"/>
    <w:rsid w:val="00DA6495"/>
    <w:rsid w:val="00DB1DC9"/>
    <w:rsid w:val="00DB3F4F"/>
    <w:rsid w:val="00DB5577"/>
    <w:rsid w:val="00DB5AB7"/>
    <w:rsid w:val="00DB5BA2"/>
    <w:rsid w:val="00DC3FBC"/>
    <w:rsid w:val="00DC6BE4"/>
    <w:rsid w:val="00DC7809"/>
    <w:rsid w:val="00DD14EF"/>
    <w:rsid w:val="00DD225F"/>
    <w:rsid w:val="00DD6D62"/>
    <w:rsid w:val="00DD7CF1"/>
    <w:rsid w:val="00DE068F"/>
    <w:rsid w:val="00DE0C2B"/>
    <w:rsid w:val="00DE30C1"/>
    <w:rsid w:val="00DE3A82"/>
    <w:rsid w:val="00DF1619"/>
    <w:rsid w:val="00DF5297"/>
    <w:rsid w:val="00DF6855"/>
    <w:rsid w:val="00DF73FA"/>
    <w:rsid w:val="00E02615"/>
    <w:rsid w:val="00E03600"/>
    <w:rsid w:val="00E04CFE"/>
    <w:rsid w:val="00E05380"/>
    <w:rsid w:val="00E059FC"/>
    <w:rsid w:val="00E06D46"/>
    <w:rsid w:val="00E072D2"/>
    <w:rsid w:val="00E07A9E"/>
    <w:rsid w:val="00E113A1"/>
    <w:rsid w:val="00E127CD"/>
    <w:rsid w:val="00E13FBC"/>
    <w:rsid w:val="00E1644C"/>
    <w:rsid w:val="00E16A46"/>
    <w:rsid w:val="00E2114C"/>
    <w:rsid w:val="00E21377"/>
    <w:rsid w:val="00E23CB9"/>
    <w:rsid w:val="00E2463A"/>
    <w:rsid w:val="00E260E5"/>
    <w:rsid w:val="00E27173"/>
    <w:rsid w:val="00E30245"/>
    <w:rsid w:val="00E32C24"/>
    <w:rsid w:val="00E35D40"/>
    <w:rsid w:val="00E36211"/>
    <w:rsid w:val="00E37AD5"/>
    <w:rsid w:val="00E400B2"/>
    <w:rsid w:val="00E42833"/>
    <w:rsid w:val="00E454A5"/>
    <w:rsid w:val="00E506A8"/>
    <w:rsid w:val="00E506F1"/>
    <w:rsid w:val="00E5119D"/>
    <w:rsid w:val="00E5137D"/>
    <w:rsid w:val="00E51F3D"/>
    <w:rsid w:val="00E521E2"/>
    <w:rsid w:val="00E53B06"/>
    <w:rsid w:val="00E5484C"/>
    <w:rsid w:val="00E54E2A"/>
    <w:rsid w:val="00E551C8"/>
    <w:rsid w:val="00E56E8D"/>
    <w:rsid w:val="00E6137E"/>
    <w:rsid w:val="00E61A29"/>
    <w:rsid w:val="00E62C9A"/>
    <w:rsid w:val="00E6544F"/>
    <w:rsid w:val="00E67256"/>
    <w:rsid w:val="00E72ECA"/>
    <w:rsid w:val="00E741F6"/>
    <w:rsid w:val="00E74702"/>
    <w:rsid w:val="00E75511"/>
    <w:rsid w:val="00E759DB"/>
    <w:rsid w:val="00E76024"/>
    <w:rsid w:val="00E80089"/>
    <w:rsid w:val="00E802C2"/>
    <w:rsid w:val="00E80B43"/>
    <w:rsid w:val="00E8290B"/>
    <w:rsid w:val="00E82D96"/>
    <w:rsid w:val="00E85254"/>
    <w:rsid w:val="00E86D4A"/>
    <w:rsid w:val="00E923C1"/>
    <w:rsid w:val="00E9289A"/>
    <w:rsid w:val="00E94807"/>
    <w:rsid w:val="00E96A29"/>
    <w:rsid w:val="00E97A98"/>
    <w:rsid w:val="00E97CFC"/>
    <w:rsid w:val="00EA3727"/>
    <w:rsid w:val="00EA56C2"/>
    <w:rsid w:val="00EA64F3"/>
    <w:rsid w:val="00EA6A2C"/>
    <w:rsid w:val="00EA74A7"/>
    <w:rsid w:val="00EB05F0"/>
    <w:rsid w:val="00EB0764"/>
    <w:rsid w:val="00EB0AD2"/>
    <w:rsid w:val="00EB2655"/>
    <w:rsid w:val="00EB6170"/>
    <w:rsid w:val="00EB755E"/>
    <w:rsid w:val="00EB7737"/>
    <w:rsid w:val="00EC06ED"/>
    <w:rsid w:val="00EC08A6"/>
    <w:rsid w:val="00EC09B6"/>
    <w:rsid w:val="00EC0A1B"/>
    <w:rsid w:val="00EC14F9"/>
    <w:rsid w:val="00EC3C49"/>
    <w:rsid w:val="00EC511B"/>
    <w:rsid w:val="00ED04D9"/>
    <w:rsid w:val="00ED28DC"/>
    <w:rsid w:val="00ED2B0C"/>
    <w:rsid w:val="00ED4613"/>
    <w:rsid w:val="00ED4E9E"/>
    <w:rsid w:val="00EE0CC6"/>
    <w:rsid w:val="00EE7468"/>
    <w:rsid w:val="00EF0EFA"/>
    <w:rsid w:val="00EF13C0"/>
    <w:rsid w:val="00EF3891"/>
    <w:rsid w:val="00EF69DB"/>
    <w:rsid w:val="00F04975"/>
    <w:rsid w:val="00F05EF5"/>
    <w:rsid w:val="00F05FE6"/>
    <w:rsid w:val="00F1359D"/>
    <w:rsid w:val="00F1563C"/>
    <w:rsid w:val="00F15ACA"/>
    <w:rsid w:val="00F16367"/>
    <w:rsid w:val="00F171B5"/>
    <w:rsid w:val="00F17535"/>
    <w:rsid w:val="00F33716"/>
    <w:rsid w:val="00F33807"/>
    <w:rsid w:val="00F349FB"/>
    <w:rsid w:val="00F34F55"/>
    <w:rsid w:val="00F372F6"/>
    <w:rsid w:val="00F400E5"/>
    <w:rsid w:val="00F414BE"/>
    <w:rsid w:val="00F414CF"/>
    <w:rsid w:val="00F420E8"/>
    <w:rsid w:val="00F43B8A"/>
    <w:rsid w:val="00F455E5"/>
    <w:rsid w:val="00F464A2"/>
    <w:rsid w:val="00F506D1"/>
    <w:rsid w:val="00F50B97"/>
    <w:rsid w:val="00F50ED5"/>
    <w:rsid w:val="00F51B71"/>
    <w:rsid w:val="00F53469"/>
    <w:rsid w:val="00F549E3"/>
    <w:rsid w:val="00F55CBC"/>
    <w:rsid w:val="00F56685"/>
    <w:rsid w:val="00F6007E"/>
    <w:rsid w:val="00F614AA"/>
    <w:rsid w:val="00F6154B"/>
    <w:rsid w:val="00F62E52"/>
    <w:rsid w:val="00F63657"/>
    <w:rsid w:val="00F640F8"/>
    <w:rsid w:val="00F65633"/>
    <w:rsid w:val="00F70021"/>
    <w:rsid w:val="00F70D07"/>
    <w:rsid w:val="00F721F7"/>
    <w:rsid w:val="00F73421"/>
    <w:rsid w:val="00F743A4"/>
    <w:rsid w:val="00F766D6"/>
    <w:rsid w:val="00F76D89"/>
    <w:rsid w:val="00F77115"/>
    <w:rsid w:val="00F80F73"/>
    <w:rsid w:val="00F84327"/>
    <w:rsid w:val="00F86093"/>
    <w:rsid w:val="00F87A0B"/>
    <w:rsid w:val="00F90EBA"/>
    <w:rsid w:val="00F91842"/>
    <w:rsid w:val="00F922AB"/>
    <w:rsid w:val="00F92F02"/>
    <w:rsid w:val="00F93272"/>
    <w:rsid w:val="00F95501"/>
    <w:rsid w:val="00F95CDB"/>
    <w:rsid w:val="00F96231"/>
    <w:rsid w:val="00F977B4"/>
    <w:rsid w:val="00F97E44"/>
    <w:rsid w:val="00FA0BC9"/>
    <w:rsid w:val="00FA1EF5"/>
    <w:rsid w:val="00FA2F9D"/>
    <w:rsid w:val="00FA36ED"/>
    <w:rsid w:val="00FA5C90"/>
    <w:rsid w:val="00FA6045"/>
    <w:rsid w:val="00FA6EF8"/>
    <w:rsid w:val="00FB1876"/>
    <w:rsid w:val="00FB37F2"/>
    <w:rsid w:val="00FB4AF4"/>
    <w:rsid w:val="00FB53F3"/>
    <w:rsid w:val="00FB5BB1"/>
    <w:rsid w:val="00FB5C37"/>
    <w:rsid w:val="00FB65D0"/>
    <w:rsid w:val="00FB6B5C"/>
    <w:rsid w:val="00FB71B6"/>
    <w:rsid w:val="00FB721C"/>
    <w:rsid w:val="00FC59E7"/>
    <w:rsid w:val="00FC6650"/>
    <w:rsid w:val="00FC72E7"/>
    <w:rsid w:val="00FD1278"/>
    <w:rsid w:val="00FD43F4"/>
    <w:rsid w:val="00FD4E66"/>
    <w:rsid w:val="00FD64A0"/>
    <w:rsid w:val="00FE0962"/>
    <w:rsid w:val="00FE10A9"/>
    <w:rsid w:val="00FE19FE"/>
    <w:rsid w:val="00FE1A9F"/>
    <w:rsid w:val="00FE1C22"/>
    <w:rsid w:val="00FE1C80"/>
    <w:rsid w:val="00FE5C71"/>
    <w:rsid w:val="00FE64FD"/>
    <w:rsid w:val="00FE7D13"/>
    <w:rsid w:val="00FE7DB2"/>
    <w:rsid w:val="00FF09B5"/>
    <w:rsid w:val="00FF1E5C"/>
    <w:rsid w:val="00FF2CD0"/>
    <w:rsid w:val="00FF3711"/>
    <w:rsid w:val="00FF3EC7"/>
    <w:rsid w:val="00FF53F4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F9011"/>
  <w15:docId w15:val="{654004E4-B20A-4A3B-8128-B1CA9A1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A4"/>
    <w:pPr>
      <w:spacing w:after="12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B57"/>
    <w:pPr>
      <w:keepNext/>
      <w:keepLines/>
      <w:numPr>
        <w:numId w:val="1"/>
      </w:numPr>
      <w:spacing w:before="280" w:after="16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E0A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D28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59B"/>
    <w:pPr>
      <w:spacing w:after="0"/>
      <w:outlineLvl w:val="3"/>
    </w:pPr>
    <w:rPr>
      <w:b/>
    </w:rPr>
  </w:style>
  <w:style w:type="paragraph" w:styleId="Heading5">
    <w:name w:val="heading 5"/>
    <w:aliases w:val="Tables"/>
    <w:basedOn w:val="Normal"/>
    <w:next w:val="Normal"/>
    <w:link w:val="Heading5Char"/>
    <w:uiPriority w:val="9"/>
    <w:unhideWhenUsed/>
    <w:qFormat/>
    <w:rsid w:val="00F86093"/>
    <w:pPr>
      <w:spacing w:after="0" w:line="240" w:lineRule="auto"/>
      <w:outlineLvl w:val="4"/>
    </w:pPr>
    <w:rPr>
      <w:sz w:val="15"/>
    </w:r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AB1D28"/>
    <w:pPr>
      <w:numPr>
        <w:ilvl w:val="2"/>
        <w:numId w:val="1"/>
      </w:numPr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242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9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F6B57"/>
    <w:rPr>
      <w:rFonts w:ascii="Cambria" w:eastAsiaTheme="majorEastAsia" w:hAnsi="Cambria" w:cstheme="majorBidi"/>
      <w:b/>
      <w:caps/>
      <w:sz w:val="1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D1A"/>
    <w:pPr>
      <w:numPr>
        <w:numId w:val="0"/>
      </w:num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5E0A"/>
    <w:rPr>
      <w:rFonts w:ascii="Cambria" w:eastAsiaTheme="majorEastAsia" w:hAnsi="Cambria" w:cstheme="majorBidi"/>
      <w:b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CC8"/>
    <w:rPr>
      <w:rFonts w:ascii="Cambria" w:eastAsiaTheme="majorEastAsia" w:hAnsi="Cambr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59B"/>
    <w:rPr>
      <w:rFonts w:ascii="Cambria" w:hAnsi="Cambria"/>
      <w:b/>
      <w:sz w:val="18"/>
    </w:rPr>
  </w:style>
  <w:style w:type="character" w:customStyle="1" w:styleId="Heading5Char">
    <w:name w:val="Heading 5 Char"/>
    <w:aliases w:val="Tables Char"/>
    <w:basedOn w:val="DefaultParagraphFont"/>
    <w:link w:val="Heading5"/>
    <w:uiPriority w:val="9"/>
    <w:rsid w:val="00F86093"/>
    <w:rPr>
      <w:rFonts w:ascii="Verdana" w:hAnsi="Verdana"/>
      <w:sz w:val="15"/>
    </w:rPr>
  </w:style>
  <w:style w:type="character" w:customStyle="1" w:styleId="Heading6Char">
    <w:name w:val="Heading 6 Char"/>
    <w:basedOn w:val="DefaultParagraphFont"/>
    <w:link w:val="Heading6"/>
    <w:uiPriority w:val="9"/>
    <w:rsid w:val="00AB1D28"/>
    <w:rPr>
      <w:rFonts w:ascii="Cambria" w:eastAsiaTheme="majorEastAsia" w:hAnsi="Cambria" w:cstheme="majorBidi"/>
      <w:b/>
      <w:i/>
      <w:sz w:val="1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9"/>
    <w:rPr>
      <w:rFonts w:asciiTheme="majorHAnsi" w:eastAsiaTheme="majorEastAsia" w:hAnsiTheme="majorHAnsi" w:cstheme="majorBidi"/>
      <w:i/>
      <w:iCs/>
      <w:color w:val="1C242B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9"/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4FE3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14FE3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914FE3"/>
    <w:pPr>
      <w:spacing w:after="100"/>
      <w:ind w:left="440"/>
    </w:pPr>
    <w:rPr>
      <w:b/>
      <w:i/>
    </w:rPr>
  </w:style>
  <w:style w:type="character" w:styleId="Hyperlink">
    <w:name w:val="Hyperlink"/>
    <w:basedOn w:val="DefaultParagraphFont"/>
    <w:uiPriority w:val="99"/>
    <w:unhideWhenUsed/>
    <w:rsid w:val="003D6859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rsid w:val="00134D1A"/>
    <w:rPr>
      <w:i/>
      <w:iCs/>
      <w:color w:val="FFFFFF" w:themeColor="text1" w:themeTint="BF"/>
    </w:rPr>
  </w:style>
  <w:style w:type="paragraph" w:customStyle="1" w:styleId="Appendix">
    <w:name w:val="Appendix"/>
    <w:basedOn w:val="Normal"/>
    <w:next w:val="Normal"/>
    <w:link w:val="AppendixChar"/>
    <w:qFormat/>
    <w:rsid w:val="00134D1A"/>
    <w:pPr>
      <w:pageBreakBefore/>
      <w:numPr>
        <w:numId w:val="2"/>
      </w:numPr>
      <w:ind w:left="357" w:hanging="357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134D1A"/>
    <w:pPr>
      <w:tabs>
        <w:tab w:val="center" w:pos="4513"/>
        <w:tab w:val="right" w:pos="9026"/>
      </w:tabs>
      <w:spacing w:after="0"/>
    </w:pPr>
  </w:style>
  <w:style w:type="character" w:customStyle="1" w:styleId="AppendixChar">
    <w:name w:val="Appendix Char"/>
    <w:basedOn w:val="DefaultParagraphFont"/>
    <w:link w:val="Appendix"/>
    <w:rsid w:val="00134D1A"/>
    <w:rPr>
      <w:rFonts w:ascii="Cambria" w:hAnsi="Cambria"/>
      <w:b/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34D1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34D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4D1A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3622D2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857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03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Bibliography">
    <w:name w:val="Bibliography"/>
    <w:basedOn w:val="Normal"/>
    <w:next w:val="Normal"/>
    <w:uiPriority w:val="37"/>
    <w:unhideWhenUsed/>
    <w:rsid w:val="0068033D"/>
  </w:style>
  <w:style w:type="numbering" w:customStyle="1" w:styleId="CurrentList1">
    <w:name w:val="Current List1"/>
    <w:uiPriority w:val="99"/>
    <w:rsid w:val="00AB1D28"/>
    <w:pPr>
      <w:numPr>
        <w:numId w:val="3"/>
      </w:numPr>
    </w:pPr>
  </w:style>
  <w:style w:type="character" w:styleId="Strong">
    <w:name w:val="Strong"/>
    <w:uiPriority w:val="22"/>
    <w:qFormat/>
    <w:rsid w:val="00340042"/>
    <w:rPr>
      <w:sz w:val="14"/>
    </w:rPr>
  </w:style>
  <w:style w:type="paragraph" w:customStyle="1" w:styleId="gmail-paragraph">
    <w:name w:val="gmail-paragraph"/>
    <w:basedOn w:val="Normal"/>
    <w:rsid w:val="002314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customStyle="1" w:styleId="gmail-normaltextrun">
    <w:name w:val="gmail-normaltextrun"/>
    <w:basedOn w:val="DefaultParagraphFont"/>
    <w:rsid w:val="0023141B"/>
  </w:style>
  <w:style w:type="character" w:customStyle="1" w:styleId="gmail-eop">
    <w:name w:val="gmail-eop"/>
    <w:basedOn w:val="DefaultParagraphFont"/>
    <w:rsid w:val="0023141B"/>
  </w:style>
  <w:style w:type="character" w:styleId="HTMLCode">
    <w:name w:val="HTML Code"/>
    <w:basedOn w:val="DefaultParagraphFont"/>
    <w:uiPriority w:val="99"/>
    <w:semiHidden/>
    <w:unhideWhenUsed/>
    <w:rsid w:val="00DD225F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basedOn w:val="Normal"/>
    <w:rsid w:val="00E2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w-post-body-paragraph">
    <w:name w:val="pw-post-body-paragraph"/>
    <w:basedOn w:val="Normal"/>
    <w:rsid w:val="009C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ob">
    <w:name w:val="ob"/>
    <w:basedOn w:val="Normal"/>
    <w:rsid w:val="00F6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gkelc">
    <w:name w:val="hgkelc"/>
    <w:basedOn w:val="DefaultParagraphFont"/>
    <w:rsid w:val="00D4218F"/>
  </w:style>
  <w:style w:type="paragraph" w:customStyle="1" w:styleId="lg">
    <w:name w:val="lg"/>
    <w:basedOn w:val="Normal"/>
    <w:rsid w:val="00B1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45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60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83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Portfolio%20Template%2020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676786E0E480BA7BD1C2E4F66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422B-8DB9-4352-A190-FE2126547463}"/>
      </w:docPartPr>
      <w:docPartBody>
        <w:p w:rsidR="00DB419B" w:rsidRDefault="00EE3D01">
          <w:pPr>
            <w:pStyle w:val="CD2676786E0E480BA7BD1C2E4F66525E"/>
          </w:pPr>
          <w:r w:rsidRPr="00A77AEC">
            <w:rPr>
              <w:rStyle w:val="PlaceholderText"/>
            </w:rPr>
            <w:t>[Title]</w:t>
          </w:r>
        </w:p>
      </w:docPartBody>
    </w:docPart>
    <w:docPart>
      <w:docPartPr>
        <w:name w:val="7DE677A62FDE4198BB54603A8BEC8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F5DB9-A1B6-49C6-8851-7CFDE41322C7}"/>
      </w:docPartPr>
      <w:docPartBody>
        <w:p w:rsidR="00957698" w:rsidRDefault="009A0CAE" w:rsidP="009A0CAE">
          <w:pPr>
            <w:pStyle w:val="7DE677A62FDE4198BB54603A8BEC8F0A"/>
          </w:pPr>
          <w:r w:rsidRPr="00A77AEC">
            <w:rPr>
              <w:rStyle w:val="PlaceholderText"/>
            </w:rPr>
            <w:t>[Author]</w:t>
          </w:r>
        </w:p>
      </w:docPartBody>
    </w:docPart>
    <w:docPart>
      <w:docPartPr>
        <w:name w:val="242A59D3E5D943EAB502F6F00386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F0B8-A435-4E04-AACB-9065E6F407D2}"/>
      </w:docPartPr>
      <w:docPartBody>
        <w:p w:rsidR="00683C4E" w:rsidRDefault="008B0D58" w:rsidP="008B0D58">
          <w:pPr>
            <w:pStyle w:val="242A59D3E5D943EAB502F6F00386C789"/>
          </w:pPr>
          <w:r w:rsidRPr="00A77A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01"/>
    <w:rsid w:val="0006159F"/>
    <w:rsid w:val="000E2E68"/>
    <w:rsid w:val="001C56E7"/>
    <w:rsid w:val="0026319F"/>
    <w:rsid w:val="002E0858"/>
    <w:rsid w:val="002F0F68"/>
    <w:rsid w:val="00356BAA"/>
    <w:rsid w:val="00392BB7"/>
    <w:rsid w:val="00501A94"/>
    <w:rsid w:val="00504DBC"/>
    <w:rsid w:val="00552B56"/>
    <w:rsid w:val="005F3AA9"/>
    <w:rsid w:val="00671459"/>
    <w:rsid w:val="00683C4E"/>
    <w:rsid w:val="00687A65"/>
    <w:rsid w:val="007D7514"/>
    <w:rsid w:val="008B0D58"/>
    <w:rsid w:val="00957698"/>
    <w:rsid w:val="009A0CAE"/>
    <w:rsid w:val="009A45CD"/>
    <w:rsid w:val="00AB53F6"/>
    <w:rsid w:val="00B140F4"/>
    <w:rsid w:val="00B43E38"/>
    <w:rsid w:val="00BE2BA7"/>
    <w:rsid w:val="00D62DD4"/>
    <w:rsid w:val="00DA2F0D"/>
    <w:rsid w:val="00DB419B"/>
    <w:rsid w:val="00DF03C7"/>
    <w:rsid w:val="00E14080"/>
    <w:rsid w:val="00E2703E"/>
    <w:rsid w:val="00EE3D01"/>
    <w:rsid w:val="00F01EBD"/>
    <w:rsid w:val="00F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DD4"/>
    <w:rPr>
      <w:color w:val="808080"/>
    </w:rPr>
  </w:style>
  <w:style w:type="paragraph" w:customStyle="1" w:styleId="CD2676786E0E480BA7BD1C2E4F66525E">
    <w:name w:val="CD2676786E0E480BA7BD1C2E4F66525E"/>
  </w:style>
  <w:style w:type="paragraph" w:customStyle="1" w:styleId="7DE677A62FDE4198BB54603A8BEC8F0A">
    <w:name w:val="7DE677A62FDE4198BB54603A8BEC8F0A"/>
    <w:rsid w:val="009A0CAE"/>
    <w:rPr>
      <w:lang w:val="en-NZ" w:eastAsia="en-NZ"/>
    </w:rPr>
  </w:style>
  <w:style w:type="paragraph" w:customStyle="1" w:styleId="242A59D3E5D943EAB502F6F00386C789">
    <w:name w:val="242A59D3E5D943EAB502F6F00386C789"/>
    <w:rsid w:val="008B0D58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Z_Custom_Palette_v1">
      <a:dk1>
        <a:srgbClr val="FFFFFF"/>
      </a:dk1>
      <a:lt1>
        <a:srgbClr val="004165"/>
      </a:lt1>
      <a:dk2>
        <a:srgbClr val="595A5B"/>
      </a:dk2>
      <a:lt2>
        <a:srgbClr val="007DBA"/>
      </a:lt2>
      <a:accent1>
        <a:srgbClr val="394A58"/>
      </a:accent1>
      <a:accent2>
        <a:srgbClr val="B9C9D0"/>
      </a:accent2>
      <a:accent3>
        <a:srgbClr val="00C6D7"/>
      </a:accent3>
      <a:accent4>
        <a:srgbClr val="D3CD8B"/>
      </a:accent4>
      <a:accent5>
        <a:srgbClr val="FDC82F"/>
      </a:accent5>
      <a:accent6>
        <a:srgbClr val="DF7A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1920CD-B277-463D-9624-65116E3909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</PublishDate>
  <Abstract>Type the Abstract of your document here. The abstract is typically a brief summary of the contents of the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Fin18</b:Tag>
    <b:SourceType>Report</b:SourceType>
    <b:Guid>{DD2C8528-6C64-419F-9B1E-26A42DEC0876}</b:Guid>
    <b:Title>Bank Conduct and Culture: Findings from an FMA and RBNZ review of conduct and culture in New Zealand retail banks</b:Title>
    <b:Year>2018</b:Year>
    <b:Author>
      <b:Author>
        <b:Corporate>Financial Markets Authority and Reserve Bank New Zealand</b:Corporate>
      </b:Author>
    </b:Author>
    <b:RefOrder>2</b:RefOrder>
  </b:Source>
  <b:Source>
    <b:Tag>ANZ</b:Tag>
    <b:SourceType>InternetSite</b:SourceType>
    <b:Guid>{ECE7A5BF-A08E-42CA-8F58-FBD46EB31471}</b:Guid>
    <b:Title>ANZ About Us</b:Title>
    <b:Author>
      <b:Author>
        <b:Corporate>ANZ Bank</b:Corporate>
      </b:Author>
    </b:Author>
    <b:InternetSiteTitle>ANZ Bank Website</b:InternetSiteTitle>
    <b:URL>https://www.anz.co.nz/about-us/#:~:text=ANZ%20is%20one%20of%20New,New%20Zealanders%20bank%20with%20ANZ.</b:URL>
    <b:Year>2023</b:Year>
    <b:RefOrder>1</b:RefOrder>
  </b:Source>
  <b:Source>
    <b:Tag>Ter</b:Tag>
    <b:SourceType>InternetSite</b:SourceType>
    <b:Guid>{26951AFA-A73B-4E71-A777-52324981A809}</b:Guid>
    <b:Title>Teradata: Enterprise Data Analytics for a Multi-Cloud World</b:Title>
    <b:Author>
      <b:Author>
        <b:Corporate>Teradata</b:Corporate>
      </b:Author>
    </b:Author>
    <b:URL>https://www.teradata.com/</b:URL>
    <b:RefOrder>3</b:RefOrder>
  </b:Source>
  <b:Source>
    <b:Tag>SAS</b:Tag>
    <b:SourceType>InternetSite</b:SourceType>
    <b:Guid>{5C5DE9D9-84BF-44C9-8984-1FEA6C8765BC}</b:Guid>
    <b:Author>
      <b:Author>
        <b:Corporate>SAS</b:Corporate>
      </b:Author>
    </b:Author>
    <b:Title>Overview of SAS Application Servers</b:Title>
    <b:URL>https://documentation.sas.com/doc/en/bicdc/9.4/biasag/n02001intelplatform00srvradm.htm#:~:text=A%20SAS%20Application%20Server%20is,Java%20code%20or%20MDX%20queries.</b:URL>
    <b:RefOrder>4</b:RefOrder>
  </b:Source>
  <b:Source>
    <b:Tag>DataPrivacyStatementANZ</b:Tag>
    <b:SourceType>InternetSite</b:SourceType>
    <b:Guid>{264121AD-E7D9-7140-9050-02D0EC27B2BE}</b:Guid>
    <b:Author>
      <b:Author>
        <b:Corporate>ANZ Data Privacy Statement</b:Corporate>
      </b:Author>
    </b:Author>
    <b:Title>ANZ Data Privacy Statement</b:Title>
    <b:URL>https://www.anz.co.nz/about-us/privacy/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3479D-1382-3942-AE9B-FCA422D5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C:\Users\julia\Downloads\Portfolio Template 2019.dotx</Template>
  <TotalTime>154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Financial Difficulty and Hardship with Machine Learning at ANZ</vt:lpstr>
    </vt:vector>
  </TitlesOfParts>
  <Company>University of Canterbury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Summary:       Predicting Financial Difficulty and Hardship with Machine Learning at ANZ</dc:title>
  <dc:creator>Ally Hassell</dc:creator>
  <cp:keywords>Reference 1 title CPG 3rd Edition</cp:keywords>
  <cp:lastModifiedBy>Ally Hassell</cp:lastModifiedBy>
  <cp:revision>124</cp:revision>
  <cp:lastPrinted>2023-02-10T03:59:00Z</cp:lastPrinted>
  <dcterms:created xsi:type="dcterms:W3CDTF">2023-02-16T12:34:00Z</dcterms:created>
  <dcterms:modified xsi:type="dcterms:W3CDTF">2023-03-20T20:48:00Z</dcterms:modified>
</cp:coreProperties>
</file>